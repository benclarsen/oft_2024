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F23F5" w14:textId="77777777" w:rsidR="00284AAB" w:rsidRPr="007C120D" w:rsidRDefault="00440EC9" w:rsidP="00284AAB">
      <w:pPr>
        <w:pStyle w:val="04BodytextBlock"/>
        <w:spacing w:line="240" w:lineRule="auto"/>
        <w:rPr>
          <w:rFonts w:ascii="Open Sans" w:hAnsi="Open Sans" w:cs="Open Sans"/>
          <w:sz w:val="18"/>
          <w:szCs w:val="18"/>
        </w:rPr>
      </w:pPr>
      <w:r w:rsidRPr="007C120D">
        <w:rPr>
          <w:rFonts w:ascii="Open Sans" w:hAnsi="Open Sans" w:cs="Open Sans"/>
          <w:b/>
          <w:sz w:val="30"/>
        </w:rPr>
        <w:t>Surveillance des blessures et maladies lors des compétitions de la FIFA 2023-2028</w:t>
      </w:r>
    </w:p>
    <w:p w14:paraId="76F35F84" w14:textId="77777777" w:rsidR="00185BCB" w:rsidRPr="007C120D" w:rsidRDefault="00185BCB" w:rsidP="00284AAB">
      <w:pPr>
        <w:pStyle w:val="04BodytextBlock"/>
        <w:spacing w:line="240" w:lineRule="auto"/>
        <w:rPr>
          <w:rFonts w:ascii="Open Sans" w:hAnsi="Open Sans" w:cs="Open Sans"/>
          <w:b/>
          <w:sz w:val="30"/>
          <w:szCs w:val="30"/>
        </w:rPr>
      </w:pPr>
      <w:r w:rsidRPr="007C120D">
        <w:rPr>
          <w:rFonts w:ascii="Open Sans" w:hAnsi="Open Sans" w:cs="Open Sans"/>
          <w:sz w:val="18"/>
        </w:rPr>
        <w:t xml:space="preserve">Madame, Monsieur, </w:t>
      </w:r>
    </w:p>
    <w:p w14:paraId="71A45245" w14:textId="77777777" w:rsidR="00185BCB" w:rsidRPr="007C120D" w:rsidRDefault="00185BCB" w:rsidP="003B3F9E">
      <w:pPr>
        <w:pStyle w:val="04BodytextBlock"/>
        <w:spacing w:before="0" w:line="276" w:lineRule="auto"/>
        <w:rPr>
          <w:rFonts w:ascii="Open Sans" w:hAnsi="Open Sans" w:cs="Open Sans"/>
          <w:sz w:val="18"/>
          <w:szCs w:val="18"/>
        </w:rPr>
      </w:pPr>
      <w:r w:rsidRPr="007C120D">
        <w:rPr>
          <w:rFonts w:ascii="Open Sans" w:hAnsi="Open Sans" w:cs="Open Sans"/>
          <w:sz w:val="18"/>
        </w:rPr>
        <w:t>Nous souhaiterions vous inviter à participer à ce projet de recherche, mené par la Fédération Internationale de Football Association (FIFA).</w:t>
      </w:r>
    </w:p>
    <w:p w14:paraId="47F52311" w14:textId="152E92CB" w:rsidR="00185BCB" w:rsidRPr="007C120D" w:rsidRDefault="00185BCB" w:rsidP="003B3F9E">
      <w:pPr>
        <w:pStyle w:val="04BodytextBlock"/>
        <w:spacing w:before="0" w:line="276" w:lineRule="auto"/>
        <w:rPr>
          <w:rFonts w:ascii="Open Sans" w:hAnsi="Open Sans" w:cs="Open Sans"/>
          <w:sz w:val="18"/>
          <w:szCs w:val="18"/>
        </w:rPr>
      </w:pPr>
      <w:r w:rsidRPr="007C120D">
        <w:rPr>
          <w:rFonts w:ascii="Open Sans" w:hAnsi="Open Sans" w:cs="Open Sans"/>
          <w:sz w:val="18"/>
        </w:rPr>
        <w:t>Votre participation s</w:t>
      </w:r>
      <w:r w:rsidR="007C120D">
        <w:rPr>
          <w:rFonts w:ascii="Open Sans" w:hAnsi="Open Sans" w:cs="Open Sans"/>
          <w:sz w:val="18"/>
        </w:rPr>
        <w:t>’</w:t>
      </w:r>
      <w:r w:rsidRPr="007C120D">
        <w:rPr>
          <w:rFonts w:ascii="Open Sans" w:hAnsi="Open Sans" w:cs="Open Sans"/>
          <w:sz w:val="18"/>
        </w:rPr>
        <w:t>effectue sur la base du volontariat. La collecte des données est réalisée dans le plus strict respect des procédures de protection des données.</w:t>
      </w:r>
    </w:p>
    <w:p w14:paraId="224F22B6" w14:textId="5148763A" w:rsidR="00D04361" w:rsidRPr="007C120D" w:rsidRDefault="00185BCB" w:rsidP="00DB2B46">
      <w:pPr>
        <w:pStyle w:val="04BodytextBlock"/>
        <w:spacing w:before="0" w:after="0" w:line="276" w:lineRule="auto"/>
        <w:rPr>
          <w:rFonts w:ascii="Open Sans" w:hAnsi="Open Sans" w:cs="Open Sans"/>
          <w:sz w:val="18"/>
          <w:szCs w:val="18"/>
        </w:rPr>
      </w:pPr>
      <w:r w:rsidRPr="007C120D">
        <w:rPr>
          <w:rFonts w:ascii="Open Sans" w:hAnsi="Open Sans" w:cs="Open Sans"/>
          <w:sz w:val="18"/>
        </w:rPr>
        <w:t>Vous trouverez ci-après une présentation des éléments les plus importants du projet de recherche ainsi que de plus amples informations. Pour toute question concernant votre participation au projet, n</w:t>
      </w:r>
      <w:r w:rsidR="007C120D">
        <w:rPr>
          <w:rFonts w:ascii="Open Sans" w:hAnsi="Open Sans" w:cs="Open Sans"/>
          <w:sz w:val="18"/>
        </w:rPr>
        <w:t>’</w:t>
      </w:r>
      <w:r w:rsidRPr="007C120D">
        <w:rPr>
          <w:rFonts w:ascii="Open Sans" w:hAnsi="Open Sans" w:cs="Open Sans"/>
          <w:sz w:val="18"/>
        </w:rPr>
        <w:t>hésitez pas à contacter le médecin de votre équipe ou le chercheur principal / la chercheuse principale, dont les coordonnées figurent ci-après.</w:t>
      </w:r>
    </w:p>
    <w:p w14:paraId="50F36A4C" w14:textId="77777777" w:rsidR="00E45A99" w:rsidRPr="007C120D" w:rsidRDefault="00E45A99" w:rsidP="00DB2B46">
      <w:pPr>
        <w:pStyle w:val="04BodytextBlock"/>
        <w:spacing w:before="0" w:after="0" w:line="276" w:lineRule="auto"/>
        <w:rPr>
          <w:rFonts w:ascii="Open Sans" w:hAnsi="Open Sans" w:cs="Open Sans"/>
          <w:sz w:val="20"/>
          <w:szCs w:val="20"/>
        </w:rPr>
      </w:pPr>
    </w:p>
    <w:p w14:paraId="2541B8B5" w14:textId="77777777" w:rsidR="00053214" w:rsidRPr="007C120D" w:rsidRDefault="00053214" w:rsidP="008B4203">
      <w:pPr>
        <w:pStyle w:val="01Title1"/>
        <w:spacing w:before="0" w:after="240"/>
        <w:rPr>
          <w:rFonts w:ascii="Open Sans" w:hAnsi="Open Sans" w:cs="Open Sans"/>
          <w:color w:val="auto"/>
          <w:sz w:val="20"/>
          <w:szCs w:val="28"/>
        </w:rPr>
      </w:pPr>
      <w:r w:rsidRPr="007C120D">
        <w:rPr>
          <w:rFonts w:ascii="Open Sans" w:hAnsi="Open Sans" w:cs="Open Sans"/>
          <w:color w:val="auto"/>
          <w:sz w:val="20"/>
        </w:rPr>
        <w:t>Pourquoi un tel projet de recherche ?</w:t>
      </w:r>
    </w:p>
    <w:p w14:paraId="6557BC16" w14:textId="77777777" w:rsidR="00053214" w:rsidRPr="007C120D" w:rsidRDefault="00053214" w:rsidP="005A4893">
      <w:pPr>
        <w:pStyle w:val="04BodytextBlock"/>
        <w:numPr>
          <w:ilvl w:val="0"/>
          <w:numId w:val="36"/>
        </w:numPr>
        <w:spacing w:before="0" w:after="0"/>
        <w:rPr>
          <w:rFonts w:ascii="Open Sans" w:hAnsi="Open Sans" w:cs="Open Sans"/>
          <w:sz w:val="18"/>
          <w:szCs w:val="18"/>
        </w:rPr>
      </w:pPr>
      <w:r w:rsidRPr="007C120D">
        <w:rPr>
          <w:rFonts w:ascii="Open Sans" w:hAnsi="Open Sans" w:cs="Open Sans"/>
          <w:sz w:val="18"/>
        </w:rPr>
        <w:t>Les blessures ont des effets sur les performances, la carrière et la santé des footballeurs et footballeuses.</w:t>
      </w:r>
    </w:p>
    <w:p w14:paraId="71D78B01" w14:textId="77777777" w:rsidR="00053214" w:rsidRPr="007C120D" w:rsidRDefault="00053214" w:rsidP="005A4893">
      <w:pPr>
        <w:pStyle w:val="04BodytextBlock"/>
        <w:numPr>
          <w:ilvl w:val="0"/>
          <w:numId w:val="36"/>
        </w:numPr>
        <w:spacing w:before="0" w:after="0"/>
        <w:rPr>
          <w:rFonts w:ascii="Open Sans" w:hAnsi="Open Sans" w:cs="Open Sans"/>
          <w:sz w:val="18"/>
          <w:szCs w:val="18"/>
        </w:rPr>
      </w:pPr>
      <w:r w:rsidRPr="007C120D">
        <w:rPr>
          <w:rFonts w:ascii="Open Sans" w:hAnsi="Open Sans" w:cs="Open Sans"/>
          <w:sz w:val="18"/>
        </w:rPr>
        <w:t xml:space="preserve">Le risque de blessure est le plus élevé lors des compétitions internationales. </w:t>
      </w:r>
    </w:p>
    <w:p w14:paraId="74FC9E98" w14:textId="282A71FC" w:rsidR="00053214" w:rsidRPr="007C120D" w:rsidRDefault="00053214" w:rsidP="005A4893">
      <w:pPr>
        <w:pStyle w:val="04BodytextBlock"/>
        <w:numPr>
          <w:ilvl w:val="0"/>
          <w:numId w:val="36"/>
        </w:numPr>
        <w:spacing w:before="0" w:after="0"/>
        <w:rPr>
          <w:rFonts w:ascii="Open Sans" w:hAnsi="Open Sans" w:cs="Open Sans"/>
          <w:sz w:val="18"/>
          <w:szCs w:val="18"/>
        </w:rPr>
      </w:pPr>
      <w:r w:rsidRPr="007C120D">
        <w:rPr>
          <w:rFonts w:ascii="Open Sans" w:hAnsi="Open Sans" w:cs="Open Sans"/>
          <w:sz w:val="18"/>
        </w:rPr>
        <w:t>Ce projet de recherche vise à recueillir des renseignements sur les blessures survenant lors des compétitions de</w:t>
      </w:r>
      <w:r w:rsidR="007C120D">
        <w:rPr>
          <w:rFonts w:ascii="Open Sans" w:hAnsi="Open Sans" w:cs="Open Sans"/>
          <w:sz w:val="18"/>
        </w:rPr>
        <w:t xml:space="preserve"> </w:t>
      </w:r>
      <w:r w:rsidRPr="007C120D">
        <w:rPr>
          <w:rFonts w:ascii="Open Sans" w:hAnsi="Open Sans" w:cs="Open Sans"/>
          <w:sz w:val="18"/>
        </w:rPr>
        <w:t>la FIFA.</w:t>
      </w:r>
    </w:p>
    <w:p w14:paraId="1A5D2987" w14:textId="49CB55E3" w:rsidR="00053214" w:rsidRPr="007C120D" w:rsidRDefault="00053214" w:rsidP="005A4893">
      <w:pPr>
        <w:pStyle w:val="04BodytextBlock"/>
        <w:numPr>
          <w:ilvl w:val="0"/>
          <w:numId w:val="36"/>
        </w:numPr>
        <w:spacing w:before="0"/>
        <w:rPr>
          <w:rFonts w:ascii="Open Sans" w:hAnsi="Open Sans" w:cs="Open Sans"/>
          <w:sz w:val="20"/>
          <w:szCs w:val="20"/>
        </w:rPr>
      </w:pPr>
      <w:r w:rsidRPr="007C120D">
        <w:rPr>
          <w:rFonts w:ascii="Open Sans" w:hAnsi="Open Sans" w:cs="Open Sans"/>
          <w:sz w:val="18"/>
        </w:rPr>
        <w:t>Ces informations serviront à documenter l</w:t>
      </w:r>
      <w:r w:rsidR="007C120D">
        <w:rPr>
          <w:rFonts w:ascii="Open Sans" w:hAnsi="Open Sans" w:cs="Open Sans"/>
          <w:sz w:val="18"/>
        </w:rPr>
        <w:t>’</w:t>
      </w:r>
      <w:r w:rsidRPr="007C120D">
        <w:rPr>
          <w:rFonts w:ascii="Open Sans" w:hAnsi="Open Sans" w:cs="Open Sans"/>
          <w:sz w:val="18"/>
        </w:rPr>
        <w:t>ampleur du problème que représentent les blessures et les maladies, le but étant d</w:t>
      </w:r>
      <w:r w:rsidR="007C120D">
        <w:rPr>
          <w:rFonts w:ascii="Open Sans" w:hAnsi="Open Sans" w:cs="Open Sans"/>
          <w:sz w:val="18"/>
        </w:rPr>
        <w:t>’</w:t>
      </w:r>
      <w:r w:rsidRPr="007C120D">
        <w:rPr>
          <w:rFonts w:ascii="Open Sans" w:hAnsi="Open Sans" w:cs="Open Sans"/>
          <w:sz w:val="18"/>
        </w:rPr>
        <w:t>améliorer leur prévention.</w:t>
      </w:r>
      <w:r w:rsidR="007C120D">
        <w:rPr>
          <w:rFonts w:ascii="Open Sans" w:hAnsi="Open Sans" w:cs="Open Sans"/>
          <w:sz w:val="18"/>
        </w:rPr>
        <w:t xml:space="preserve"> </w:t>
      </w:r>
    </w:p>
    <w:p w14:paraId="030EE0B6" w14:textId="77777777" w:rsidR="00053214" w:rsidRPr="007C120D" w:rsidRDefault="00053214" w:rsidP="008B4203">
      <w:pPr>
        <w:pStyle w:val="01Title1"/>
        <w:spacing w:before="0" w:after="240"/>
        <w:rPr>
          <w:rFonts w:ascii="Open Sans" w:hAnsi="Open Sans" w:cs="Open Sans"/>
          <w:color w:val="auto"/>
          <w:sz w:val="20"/>
          <w:szCs w:val="28"/>
        </w:rPr>
      </w:pPr>
      <w:r w:rsidRPr="007C120D">
        <w:rPr>
          <w:rFonts w:ascii="Open Sans" w:hAnsi="Open Sans" w:cs="Open Sans"/>
          <w:color w:val="auto"/>
          <w:sz w:val="20"/>
        </w:rPr>
        <w:t xml:space="preserve">Que dois-je faire pour participer ? </w:t>
      </w:r>
    </w:p>
    <w:p w14:paraId="6CCF5039" w14:textId="68EFEB37" w:rsidR="00053214" w:rsidRPr="007C120D" w:rsidRDefault="00053214" w:rsidP="005A4893">
      <w:pPr>
        <w:pStyle w:val="04BodytextBlock"/>
        <w:numPr>
          <w:ilvl w:val="0"/>
          <w:numId w:val="37"/>
        </w:numPr>
        <w:spacing w:before="0" w:after="0"/>
        <w:rPr>
          <w:rFonts w:ascii="Open Sans" w:hAnsi="Open Sans" w:cs="Open Sans"/>
          <w:sz w:val="18"/>
          <w:szCs w:val="18"/>
        </w:rPr>
      </w:pPr>
      <w:r w:rsidRPr="007C120D">
        <w:rPr>
          <w:rFonts w:ascii="Open Sans" w:hAnsi="Open Sans" w:cs="Open Sans"/>
          <w:sz w:val="18"/>
        </w:rPr>
        <w:t>Il vous suffit de donner votre consentement à l</w:t>
      </w:r>
      <w:r w:rsidR="007C120D">
        <w:rPr>
          <w:rFonts w:ascii="Open Sans" w:hAnsi="Open Sans" w:cs="Open Sans"/>
          <w:sz w:val="18"/>
        </w:rPr>
        <w:t>’</w:t>
      </w:r>
      <w:r w:rsidRPr="007C120D">
        <w:rPr>
          <w:rFonts w:ascii="Open Sans" w:hAnsi="Open Sans" w:cs="Open Sans"/>
          <w:sz w:val="18"/>
        </w:rPr>
        <w:t>analyse anonyme des données enregistrées par votre encadrement médical.</w:t>
      </w:r>
    </w:p>
    <w:p w14:paraId="68459E0E" w14:textId="6DF2DE63" w:rsidR="00053214" w:rsidRPr="007C120D" w:rsidRDefault="00053214" w:rsidP="005A4893">
      <w:pPr>
        <w:pStyle w:val="04BodytextBlock"/>
        <w:numPr>
          <w:ilvl w:val="0"/>
          <w:numId w:val="37"/>
        </w:numPr>
        <w:spacing w:before="0" w:after="0"/>
        <w:rPr>
          <w:rFonts w:ascii="Open Sans" w:hAnsi="Open Sans" w:cs="Open Sans"/>
          <w:sz w:val="18"/>
          <w:szCs w:val="18"/>
        </w:rPr>
      </w:pPr>
      <w:r w:rsidRPr="007C120D">
        <w:rPr>
          <w:rFonts w:ascii="Open Sans" w:hAnsi="Open Sans" w:cs="Open Sans"/>
          <w:sz w:val="18"/>
        </w:rPr>
        <w:t>Votre participation ne requiert aucune autre démarche de votre part. Vos données seront chiffrées (un identifiant remplacera votre nom) avant d</w:t>
      </w:r>
      <w:r w:rsidR="007C120D">
        <w:rPr>
          <w:rFonts w:ascii="Open Sans" w:hAnsi="Open Sans" w:cs="Open Sans"/>
          <w:sz w:val="18"/>
        </w:rPr>
        <w:t>’</w:t>
      </w:r>
      <w:r w:rsidRPr="007C120D">
        <w:rPr>
          <w:rFonts w:ascii="Open Sans" w:hAnsi="Open Sans" w:cs="Open Sans"/>
          <w:sz w:val="18"/>
        </w:rPr>
        <w:t>être analysées pour alimenter le projet de recherche. Les résultats publiés seront anonymes.</w:t>
      </w:r>
    </w:p>
    <w:p w14:paraId="51CD7FE3" w14:textId="1150EE64" w:rsidR="00FB7B56" w:rsidRPr="007C120D" w:rsidRDefault="00053214" w:rsidP="005A4893">
      <w:pPr>
        <w:pStyle w:val="04BodytextBlock"/>
        <w:numPr>
          <w:ilvl w:val="0"/>
          <w:numId w:val="37"/>
        </w:numPr>
        <w:spacing w:before="0" w:after="0"/>
        <w:rPr>
          <w:rFonts w:ascii="Open Sans" w:hAnsi="Open Sans" w:cs="Open Sans"/>
          <w:sz w:val="18"/>
          <w:szCs w:val="18"/>
        </w:rPr>
      </w:pPr>
      <w:r w:rsidRPr="007C120D">
        <w:rPr>
          <w:rFonts w:ascii="Open Sans" w:hAnsi="Open Sans" w:cs="Open Sans"/>
          <w:sz w:val="18"/>
        </w:rPr>
        <w:t>Si vous êtes d</w:t>
      </w:r>
      <w:r w:rsidR="007C120D">
        <w:rPr>
          <w:rFonts w:ascii="Open Sans" w:hAnsi="Open Sans" w:cs="Open Sans"/>
          <w:sz w:val="18"/>
        </w:rPr>
        <w:t>’</w:t>
      </w:r>
      <w:r w:rsidRPr="007C120D">
        <w:rPr>
          <w:rFonts w:ascii="Open Sans" w:hAnsi="Open Sans" w:cs="Open Sans"/>
          <w:sz w:val="18"/>
        </w:rPr>
        <w:t>accord, nous pourrons recouper vos données avec des images des rencontres pour comprendre exactement comment la blessure est survenue. Cette démarche suppose toutefois de vous identifier, sachant que la vidéo est susceptible d</w:t>
      </w:r>
      <w:r w:rsidR="007C120D">
        <w:rPr>
          <w:rFonts w:ascii="Open Sans" w:hAnsi="Open Sans" w:cs="Open Sans"/>
          <w:sz w:val="18"/>
        </w:rPr>
        <w:t>’</w:t>
      </w:r>
      <w:r w:rsidRPr="007C120D">
        <w:rPr>
          <w:rFonts w:ascii="Open Sans" w:hAnsi="Open Sans" w:cs="Open Sans"/>
          <w:sz w:val="18"/>
        </w:rPr>
        <w:t>être diffusée (uniquement à des fins scientifiques et pédagogiques).</w:t>
      </w:r>
      <w:r w:rsidRPr="007C120D">
        <w:rPr>
          <w:rFonts w:ascii="Open Sans" w:hAnsi="Open Sans" w:cs="Open Sans"/>
        </w:rPr>
        <w:t xml:space="preserve"> </w:t>
      </w:r>
      <w:r w:rsidRPr="007C120D">
        <w:rPr>
          <w:rFonts w:ascii="Open Sans" w:hAnsi="Open Sans" w:cs="Open Sans"/>
          <w:sz w:val="18"/>
        </w:rPr>
        <w:t>Sans accord de votre part, nous ne partagerons aucune séquence vidéo (ou image) de votre blessure.</w:t>
      </w:r>
      <w:r w:rsidR="007C120D">
        <w:rPr>
          <w:rFonts w:ascii="Open Sans" w:hAnsi="Open Sans" w:cs="Open Sans"/>
          <w:sz w:val="18"/>
        </w:rPr>
        <w:t xml:space="preserve"> </w:t>
      </w:r>
    </w:p>
    <w:p w14:paraId="53B00A85" w14:textId="79588E4F" w:rsidR="00053214" w:rsidRPr="007C120D" w:rsidRDefault="00053214" w:rsidP="005A4893">
      <w:pPr>
        <w:pStyle w:val="04BodytextBlock"/>
        <w:numPr>
          <w:ilvl w:val="0"/>
          <w:numId w:val="37"/>
        </w:numPr>
        <w:spacing w:before="0"/>
        <w:rPr>
          <w:rFonts w:ascii="Open Sans" w:hAnsi="Open Sans" w:cs="Open Sans"/>
          <w:sz w:val="18"/>
          <w:szCs w:val="18"/>
        </w:rPr>
      </w:pPr>
      <w:r w:rsidRPr="007C120D">
        <w:rPr>
          <w:rFonts w:ascii="Open Sans" w:hAnsi="Open Sans" w:cs="Open Sans"/>
          <w:sz w:val="18"/>
        </w:rPr>
        <w:t>Votre refus de participer au projet n</w:t>
      </w:r>
      <w:r w:rsidR="007C120D">
        <w:rPr>
          <w:rFonts w:ascii="Open Sans" w:hAnsi="Open Sans" w:cs="Open Sans"/>
          <w:sz w:val="18"/>
        </w:rPr>
        <w:t>’</w:t>
      </w:r>
      <w:r w:rsidRPr="007C120D">
        <w:rPr>
          <w:rFonts w:ascii="Open Sans" w:hAnsi="Open Sans" w:cs="Open Sans"/>
          <w:sz w:val="18"/>
        </w:rPr>
        <w:t xml:space="preserve">affecte en rien les droits ou avantages dont vous jouissez par ailleurs. </w:t>
      </w:r>
    </w:p>
    <w:p w14:paraId="23906F1A" w14:textId="77777777" w:rsidR="00053214" w:rsidRPr="007C120D" w:rsidRDefault="00053214" w:rsidP="008B4203">
      <w:pPr>
        <w:pStyle w:val="01Title1"/>
        <w:spacing w:before="0" w:after="240"/>
        <w:rPr>
          <w:rFonts w:ascii="Open Sans" w:hAnsi="Open Sans" w:cs="Open Sans"/>
          <w:color w:val="auto"/>
          <w:sz w:val="20"/>
          <w:szCs w:val="20"/>
        </w:rPr>
      </w:pPr>
      <w:r w:rsidRPr="007C120D">
        <w:rPr>
          <w:rFonts w:ascii="Open Sans" w:hAnsi="Open Sans" w:cs="Open Sans"/>
          <w:color w:val="auto"/>
          <w:sz w:val="20"/>
        </w:rPr>
        <w:t>Avantages</w:t>
      </w:r>
    </w:p>
    <w:p w14:paraId="770309AA" w14:textId="0C6530C3" w:rsidR="00053214" w:rsidRPr="007C120D" w:rsidRDefault="00053214" w:rsidP="005A4893">
      <w:pPr>
        <w:pStyle w:val="04BodytextBlock"/>
        <w:numPr>
          <w:ilvl w:val="0"/>
          <w:numId w:val="38"/>
        </w:numPr>
        <w:spacing w:before="0"/>
        <w:rPr>
          <w:rFonts w:ascii="Open Sans" w:hAnsi="Open Sans" w:cs="Open Sans"/>
          <w:sz w:val="18"/>
          <w:szCs w:val="18"/>
        </w:rPr>
      </w:pPr>
      <w:r w:rsidRPr="007C120D">
        <w:rPr>
          <w:rFonts w:ascii="Open Sans" w:hAnsi="Open Sans" w:cs="Open Sans"/>
          <w:sz w:val="18"/>
        </w:rPr>
        <w:t>En participant à ce projet de recherche, vous contribuez à offrir une vue d</w:t>
      </w:r>
      <w:r w:rsidR="007C120D">
        <w:rPr>
          <w:rFonts w:ascii="Open Sans" w:hAnsi="Open Sans" w:cs="Open Sans"/>
          <w:sz w:val="18"/>
        </w:rPr>
        <w:t>’</w:t>
      </w:r>
      <w:r w:rsidRPr="007C120D">
        <w:rPr>
          <w:rFonts w:ascii="Open Sans" w:hAnsi="Open Sans" w:cs="Open Sans"/>
          <w:sz w:val="18"/>
        </w:rPr>
        <w:t>ensemble des blessures et maladies au plus haut niveau du football, ce qui nous aidera à mieux cibler nos efforts pour préserver la santé des joueurs et joueuses, lors des futures Coupes du Monde mais aussi dans d</w:t>
      </w:r>
      <w:r w:rsidR="007C120D">
        <w:rPr>
          <w:rFonts w:ascii="Open Sans" w:hAnsi="Open Sans" w:cs="Open Sans"/>
          <w:sz w:val="18"/>
        </w:rPr>
        <w:t>’</w:t>
      </w:r>
      <w:r w:rsidRPr="007C120D">
        <w:rPr>
          <w:rFonts w:ascii="Open Sans" w:hAnsi="Open Sans" w:cs="Open Sans"/>
          <w:sz w:val="18"/>
        </w:rPr>
        <w:t>autres contextes.</w:t>
      </w:r>
    </w:p>
    <w:p w14:paraId="4A96BB10" w14:textId="77777777" w:rsidR="00053214" w:rsidRPr="007C120D" w:rsidRDefault="00053214" w:rsidP="00167105">
      <w:pPr>
        <w:pStyle w:val="01Title1"/>
        <w:spacing w:before="0" w:after="240"/>
        <w:rPr>
          <w:rFonts w:ascii="Open Sans" w:hAnsi="Open Sans" w:cs="Open Sans"/>
          <w:color w:val="auto"/>
          <w:sz w:val="20"/>
          <w:szCs w:val="20"/>
        </w:rPr>
      </w:pPr>
      <w:r w:rsidRPr="007C120D">
        <w:rPr>
          <w:rFonts w:ascii="Open Sans" w:hAnsi="Open Sans" w:cs="Open Sans"/>
          <w:color w:val="auto"/>
          <w:sz w:val="20"/>
        </w:rPr>
        <w:t>Risques et contraintes</w:t>
      </w:r>
    </w:p>
    <w:p w14:paraId="13933BD8" w14:textId="31AA1D02" w:rsidR="0032610B" w:rsidRPr="007C120D" w:rsidRDefault="00053214" w:rsidP="005A4893">
      <w:pPr>
        <w:pStyle w:val="04BodytextBlock"/>
        <w:numPr>
          <w:ilvl w:val="0"/>
          <w:numId w:val="38"/>
        </w:numPr>
        <w:spacing w:before="0" w:after="0"/>
        <w:rPr>
          <w:rFonts w:ascii="Open Sans" w:hAnsi="Open Sans" w:cs="Open Sans"/>
          <w:sz w:val="18"/>
          <w:szCs w:val="18"/>
        </w:rPr>
      </w:pPr>
      <w:r w:rsidRPr="007C120D">
        <w:rPr>
          <w:rFonts w:ascii="Open Sans" w:hAnsi="Open Sans" w:cs="Open Sans"/>
          <w:sz w:val="18"/>
        </w:rPr>
        <w:t>Votre participation à ce projet de recherche ne présente a priori aucun risque. Les données seront intégralement chiffrées afin de rendre impossible votre identification parmi les participant(e)s.</w:t>
      </w:r>
      <w:r w:rsidR="007C120D">
        <w:rPr>
          <w:rFonts w:ascii="Open Sans" w:hAnsi="Open Sans" w:cs="Open Sans"/>
          <w:sz w:val="18"/>
        </w:rPr>
        <w:t xml:space="preserve"> </w:t>
      </w:r>
      <w:r w:rsidRPr="007C120D">
        <w:rPr>
          <w:rFonts w:ascii="Open Sans" w:hAnsi="Open Sans" w:cs="Open Sans"/>
          <w:sz w:val="18"/>
        </w:rPr>
        <w:br/>
      </w:r>
    </w:p>
    <w:p w14:paraId="126B7795" w14:textId="77777777" w:rsidR="00BC5B19" w:rsidRPr="007C120D" w:rsidRDefault="00053214" w:rsidP="00951F68">
      <w:pPr>
        <w:pStyle w:val="01Title1"/>
        <w:rPr>
          <w:rFonts w:ascii="Open Sans" w:hAnsi="Open Sans" w:cs="Open Sans"/>
          <w:color w:val="auto"/>
          <w:sz w:val="20"/>
          <w:szCs w:val="20"/>
        </w:rPr>
      </w:pPr>
      <w:r w:rsidRPr="007C120D">
        <w:rPr>
          <w:rFonts w:ascii="Open Sans" w:hAnsi="Open Sans" w:cs="Open Sans"/>
          <w:color w:val="auto"/>
          <w:sz w:val="20"/>
        </w:rPr>
        <w:t>En apposant votre signature, vous confirmez avoir pris connaissance du contenu du présent document et attestez vouloir participer au projet de recherche.</w:t>
      </w:r>
      <w:r w:rsidRPr="007C120D">
        <w:rPr>
          <w:rFonts w:ascii="Open Sans" w:hAnsi="Open Sans" w:cs="Open Sans"/>
          <w:color w:val="auto"/>
          <w:sz w:val="20"/>
        </w:rPr>
        <w:br w:type="page"/>
      </w:r>
    </w:p>
    <w:p w14:paraId="3FD745C1" w14:textId="77777777" w:rsidR="00DB2B46" w:rsidRPr="007C120D" w:rsidRDefault="00DB2B46" w:rsidP="00167105">
      <w:pPr>
        <w:pStyle w:val="01Title1"/>
        <w:rPr>
          <w:rFonts w:ascii="Open Sans" w:hAnsi="Open Sans" w:cs="Open Sans"/>
          <w:color w:val="auto"/>
          <w:sz w:val="28"/>
          <w:szCs w:val="28"/>
        </w:rPr>
      </w:pPr>
      <w:r w:rsidRPr="007C120D">
        <w:rPr>
          <w:rFonts w:ascii="Open Sans" w:hAnsi="Open Sans" w:cs="Open Sans"/>
          <w:color w:val="auto"/>
          <w:sz w:val="28"/>
        </w:rPr>
        <w:lastRenderedPageBreak/>
        <w:t>Informations relatives au projet</w:t>
      </w:r>
    </w:p>
    <w:p w14:paraId="409BC08D"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 xml:space="preserve">Objectif </w:t>
      </w:r>
    </w:p>
    <w:p w14:paraId="3236A6FB" w14:textId="5651EC09"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L</w:t>
      </w:r>
      <w:r w:rsidR="007C120D">
        <w:rPr>
          <w:rFonts w:ascii="Open Sans" w:hAnsi="Open Sans" w:cs="Open Sans"/>
          <w:sz w:val="18"/>
        </w:rPr>
        <w:t>’</w:t>
      </w:r>
      <w:r w:rsidRPr="007C120D">
        <w:rPr>
          <w:rFonts w:ascii="Open Sans" w:hAnsi="Open Sans" w:cs="Open Sans"/>
          <w:sz w:val="18"/>
        </w:rPr>
        <w:t>objectif premier de ce projet de recherche est d</w:t>
      </w:r>
      <w:r w:rsidR="007C120D">
        <w:rPr>
          <w:rFonts w:ascii="Open Sans" w:hAnsi="Open Sans" w:cs="Open Sans"/>
          <w:sz w:val="18"/>
        </w:rPr>
        <w:t>’</w:t>
      </w:r>
      <w:r w:rsidRPr="007C120D">
        <w:rPr>
          <w:rFonts w:ascii="Open Sans" w:hAnsi="Open Sans" w:cs="Open Sans"/>
          <w:sz w:val="18"/>
        </w:rPr>
        <w:t>établir une vue d</w:t>
      </w:r>
      <w:r w:rsidR="007C120D">
        <w:rPr>
          <w:rFonts w:ascii="Open Sans" w:hAnsi="Open Sans" w:cs="Open Sans"/>
          <w:sz w:val="18"/>
        </w:rPr>
        <w:t>’</w:t>
      </w:r>
      <w:r w:rsidRPr="007C120D">
        <w:rPr>
          <w:rFonts w:ascii="Open Sans" w:hAnsi="Open Sans" w:cs="Open Sans"/>
          <w:sz w:val="18"/>
        </w:rPr>
        <w:t>ensemble des types de blessures et de maladies survenant lors de compétitions de la FIFA. Vous êtes éligible, car vous avez été sélectionné(e) pour représenter votre pays lors d</w:t>
      </w:r>
      <w:r w:rsidR="007C120D">
        <w:rPr>
          <w:rFonts w:ascii="Open Sans" w:hAnsi="Open Sans" w:cs="Open Sans"/>
          <w:sz w:val="18"/>
        </w:rPr>
        <w:t>’</w:t>
      </w:r>
      <w:r w:rsidRPr="007C120D">
        <w:rPr>
          <w:rFonts w:ascii="Open Sans" w:hAnsi="Open Sans" w:cs="Open Sans"/>
          <w:sz w:val="18"/>
        </w:rPr>
        <w:t xml:space="preserve">une compétition de la FIFA. </w:t>
      </w:r>
    </w:p>
    <w:p w14:paraId="75B0C924"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Informations générales</w:t>
      </w:r>
    </w:p>
    <w:p w14:paraId="1A2161BE" w14:textId="77777777" w:rsidR="00DB2B46" w:rsidRPr="007C120D" w:rsidRDefault="00DB2B46" w:rsidP="005A4893">
      <w:pPr>
        <w:pStyle w:val="04BodytextBlock"/>
        <w:numPr>
          <w:ilvl w:val="0"/>
          <w:numId w:val="38"/>
        </w:numPr>
        <w:spacing w:before="0" w:after="0"/>
        <w:ind w:left="851"/>
        <w:rPr>
          <w:rFonts w:ascii="Open Sans" w:hAnsi="Open Sans" w:cs="Open Sans"/>
          <w:sz w:val="18"/>
          <w:szCs w:val="18"/>
        </w:rPr>
      </w:pPr>
      <w:r w:rsidRPr="007C120D">
        <w:rPr>
          <w:rFonts w:ascii="Open Sans" w:hAnsi="Open Sans" w:cs="Open Sans"/>
          <w:sz w:val="18"/>
        </w:rPr>
        <w:t>Dans le football, les blessures ont une incidence sur la performance collective. Les équipes dont les joueurs ou joueuses ont subi des blessures ont tendance à perdre plus souvent, tandis que les équipes avec peu de joueuses ou joueurs blessés ont de meilleurs résultats dans les compétitions nationales et internationales.</w:t>
      </w:r>
    </w:p>
    <w:p w14:paraId="0DAF6CA6" w14:textId="192E5A61" w:rsidR="00DB2B46" w:rsidRPr="007C120D" w:rsidRDefault="00DB2B46" w:rsidP="005A4893">
      <w:pPr>
        <w:pStyle w:val="04BodytextBlock"/>
        <w:numPr>
          <w:ilvl w:val="0"/>
          <w:numId w:val="38"/>
        </w:numPr>
        <w:spacing w:before="0" w:after="0"/>
        <w:ind w:left="851"/>
        <w:rPr>
          <w:rFonts w:ascii="Open Sans" w:hAnsi="Open Sans" w:cs="Open Sans"/>
          <w:sz w:val="18"/>
          <w:szCs w:val="18"/>
        </w:rPr>
      </w:pPr>
      <w:r w:rsidRPr="007C120D">
        <w:rPr>
          <w:rFonts w:ascii="Open Sans" w:hAnsi="Open Sans" w:cs="Open Sans"/>
          <w:sz w:val="18"/>
        </w:rPr>
        <w:t>Les maladies contractées lors des compétitions internationales de football sont encore mal documentées.</w:t>
      </w:r>
      <w:r w:rsidR="007C120D">
        <w:rPr>
          <w:rFonts w:ascii="Open Sans" w:hAnsi="Open Sans" w:cs="Open Sans"/>
          <w:sz w:val="18"/>
        </w:rPr>
        <w:t xml:space="preserve"> </w:t>
      </w:r>
    </w:p>
    <w:p w14:paraId="1DE7DFBE" w14:textId="77777777" w:rsidR="00DB2B46" w:rsidRPr="007C120D" w:rsidRDefault="00DB2B46" w:rsidP="005A4893">
      <w:pPr>
        <w:pStyle w:val="04BodytextBlock"/>
        <w:numPr>
          <w:ilvl w:val="0"/>
          <w:numId w:val="38"/>
        </w:numPr>
        <w:spacing w:before="0" w:after="0"/>
        <w:ind w:left="851"/>
        <w:rPr>
          <w:rFonts w:ascii="Open Sans" w:hAnsi="Open Sans" w:cs="Open Sans"/>
          <w:sz w:val="18"/>
          <w:szCs w:val="18"/>
        </w:rPr>
      </w:pPr>
      <w:r w:rsidRPr="007C120D">
        <w:rPr>
          <w:rFonts w:ascii="Open Sans" w:hAnsi="Open Sans" w:cs="Open Sans"/>
          <w:sz w:val="18"/>
        </w:rPr>
        <w:t>Il a été démontré que le taux de blessure est supérieur dans les compétitions internationales au niveau senior.</w:t>
      </w:r>
    </w:p>
    <w:p w14:paraId="637F41C8" w14:textId="77777777" w:rsidR="00DB2B46" w:rsidRPr="007C120D" w:rsidRDefault="00DB2B46" w:rsidP="005A4893">
      <w:pPr>
        <w:pStyle w:val="04BodytextBlock"/>
        <w:numPr>
          <w:ilvl w:val="0"/>
          <w:numId w:val="38"/>
        </w:numPr>
        <w:spacing w:before="0" w:after="0"/>
        <w:ind w:left="851"/>
        <w:rPr>
          <w:rFonts w:ascii="Open Sans" w:hAnsi="Open Sans" w:cs="Open Sans"/>
          <w:sz w:val="18"/>
          <w:szCs w:val="18"/>
        </w:rPr>
      </w:pPr>
      <w:r w:rsidRPr="007C120D">
        <w:rPr>
          <w:rFonts w:ascii="Open Sans" w:hAnsi="Open Sans" w:cs="Open Sans"/>
          <w:sz w:val="18"/>
        </w:rPr>
        <w:t>Il est nécessaire de poursuivre les recherches afin de déterminer précisément le nombre, la gravité et les causes des blessures et maladies dans le football.</w:t>
      </w:r>
    </w:p>
    <w:p w14:paraId="240B739E" w14:textId="77777777" w:rsidR="00DB2B46" w:rsidRPr="007C120D" w:rsidRDefault="00DB2B46" w:rsidP="005A4893">
      <w:pPr>
        <w:pStyle w:val="04BodytextBlock"/>
        <w:numPr>
          <w:ilvl w:val="0"/>
          <w:numId w:val="38"/>
        </w:numPr>
        <w:spacing w:before="0" w:after="0"/>
        <w:ind w:left="851"/>
        <w:rPr>
          <w:rFonts w:ascii="Open Sans" w:hAnsi="Open Sans" w:cs="Open Sans"/>
          <w:sz w:val="18"/>
          <w:szCs w:val="18"/>
        </w:rPr>
      </w:pPr>
      <w:r w:rsidRPr="007C120D">
        <w:rPr>
          <w:rFonts w:ascii="Open Sans" w:hAnsi="Open Sans" w:cs="Open Sans"/>
          <w:sz w:val="18"/>
        </w:rPr>
        <w:t xml:space="preserve">Nous souhaitons quantifier les blessures et maladies survenant lors des compétitions de la FIFA, et en évaluer la gravité. </w:t>
      </w:r>
    </w:p>
    <w:p w14:paraId="665F45B2" w14:textId="1822B2EE" w:rsidR="00DB2B46" w:rsidRPr="007C120D" w:rsidRDefault="00DB2B46" w:rsidP="005A4893">
      <w:pPr>
        <w:pStyle w:val="04BodytextBlock"/>
        <w:numPr>
          <w:ilvl w:val="0"/>
          <w:numId w:val="38"/>
        </w:numPr>
        <w:spacing w:before="0" w:after="0"/>
        <w:ind w:left="851"/>
        <w:rPr>
          <w:rFonts w:ascii="Open Sans" w:hAnsi="Open Sans" w:cs="Open Sans"/>
          <w:sz w:val="18"/>
          <w:szCs w:val="18"/>
        </w:rPr>
      </w:pPr>
      <w:r w:rsidRPr="007C120D">
        <w:rPr>
          <w:rFonts w:ascii="Open Sans" w:hAnsi="Open Sans" w:cs="Open Sans"/>
          <w:sz w:val="18"/>
        </w:rPr>
        <w:t>En participant, vous consentez à nous communiquer les informations relatives à toute blessure ou maladie éventuelle lors de la compétition ainsi qu</w:t>
      </w:r>
      <w:r w:rsidR="007C120D">
        <w:rPr>
          <w:rFonts w:ascii="Open Sans" w:hAnsi="Open Sans" w:cs="Open Sans"/>
          <w:sz w:val="18"/>
        </w:rPr>
        <w:t>’</w:t>
      </w:r>
      <w:r w:rsidRPr="007C120D">
        <w:rPr>
          <w:rFonts w:ascii="Open Sans" w:hAnsi="Open Sans" w:cs="Open Sans"/>
          <w:sz w:val="18"/>
        </w:rPr>
        <w:t>au nombre de vos séances d</w:t>
      </w:r>
      <w:r w:rsidR="007C120D">
        <w:rPr>
          <w:rFonts w:ascii="Open Sans" w:hAnsi="Open Sans" w:cs="Open Sans"/>
          <w:sz w:val="18"/>
        </w:rPr>
        <w:t>’</w:t>
      </w:r>
      <w:r w:rsidRPr="007C120D">
        <w:rPr>
          <w:rFonts w:ascii="Open Sans" w:hAnsi="Open Sans" w:cs="Open Sans"/>
          <w:sz w:val="18"/>
        </w:rPr>
        <w:t xml:space="preserve">entraînement et à votre temps de jeu en match. </w:t>
      </w:r>
    </w:p>
    <w:p w14:paraId="70019A93" w14:textId="77777777" w:rsidR="00DB2B46" w:rsidRPr="007C120D" w:rsidRDefault="00DB2B46" w:rsidP="005A4893">
      <w:pPr>
        <w:pStyle w:val="04BodytextBlock"/>
        <w:numPr>
          <w:ilvl w:val="0"/>
          <w:numId w:val="38"/>
        </w:numPr>
        <w:spacing w:before="0" w:after="0"/>
        <w:ind w:left="851"/>
        <w:rPr>
          <w:rFonts w:ascii="Open Sans" w:hAnsi="Open Sans" w:cs="Open Sans"/>
          <w:sz w:val="18"/>
          <w:szCs w:val="18"/>
        </w:rPr>
      </w:pPr>
      <w:r w:rsidRPr="007C120D">
        <w:rPr>
          <w:rFonts w:ascii="Open Sans" w:hAnsi="Open Sans" w:cs="Open Sans"/>
          <w:sz w:val="18"/>
        </w:rPr>
        <w:t>Toutes les données seront chiffrées et chaque participant(e) se verra attribuer un identifiant unique. Les données publiées seront anonymes.</w:t>
      </w:r>
    </w:p>
    <w:p w14:paraId="0893DC3D" w14:textId="77777777" w:rsidR="00DB2B46" w:rsidRPr="007C120D" w:rsidRDefault="00DB2B46" w:rsidP="005A4893">
      <w:pPr>
        <w:pStyle w:val="04BodytextBlock"/>
        <w:numPr>
          <w:ilvl w:val="0"/>
          <w:numId w:val="38"/>
        </w:numPr>
        <w:spacing w:before="0" w:after="0"/>
        <w:ind w:left="851"/>
        <w:rPr>
          <w:rFonts w:ascii="Open Sans" w:hAnsi="Open Sans" w:cs="Open Sans"/>
          <w:sz w:val="18"/>
          <w:szCs w:val="18"/>
        </w:rPr>
      </w:pPr>
      <w:r w:rsidRPr="007C120D">
        <w:rPr>
          <w:rFonts w:ascii="Open Sans" w:hAnsi="Open Sans" w:cs="Open Sans"/>
          <w:sz w:val="18"/>
        </w:rPr>
        <w:t xml:space="preserve">Le projet de recherche porte uniquement sur les blessures et maladies survenues durant la compétition. Si vous êtes blessé(e) ou malade, nous souhaitons également savoir à quel moment vous devriez reprendre le football. </w:t>
      </w:r>
    </w:p>
    <w:p w14:paraId="2B74B3C1" w14:textId="2135495F" w:rsidR="00F53190" w:rsidRPr="007C120D" w:rsidRDefault="00F53190" w:rsidP="00F53190">
      <w:pPr>
        <w:pStyle w:val="04BodytextBlock"/>
        <w:numPr>
          <w:ilvl w:val="0"/>
          <w:numId w:val="38"/>
        </w:numPr>
        <w:spacing w:before="0" w:after="0"/>
        <w:ind w:left="851"/>
        <w:rPr>
          <w:rFonts w:ascii="Open Sans" w:hAnsi="Open Sans" w:cs="Open Sans"/>
          <w:sz w:val="18"/>
          <w:szCs w:val="18"/>
        </w:rPr>
      </w:pPr>
      <w:r w:rsidRPr="007C120D">
        <w:rPr>
          <w:rFonts w:ascii="Open Sans" w:hAnsi="Open Sans" w:cs="Open Sans"/>
          <w:sz w:val="18"/>
        </w:rPr>
        <w:t>Si vous êtes d</w:t>
      </w:r>
      <w:r w:rsidR="007C120D">
        <w:rPr>
          <w:rFonts w:ascii="Open Sans" w:hAnsi="Open Sans" w:cs="Open Sans"/>
          <w:sz w:val="18"/>
        </w:rPr>
        <w:t>’</w:t>
      </w:r>
      <w:r w:rsidRPr="007C120D">
        <w:rPr>
          <w:rFonts w:ascii="Open Sans" w:hAnsi="Open Sans" w:cs="Open Sans"/>
          <w:sz w:val="18"/>
        </w:rPr>
        <w:t>accord, nous pourrons recouper vos données avec des images des rencontres pour comprendre exactement comment la blessure est survenue. Cette démarche suppose toutefois de vous identifier, sachant que la vidéo est susceptible d</w:t>
      </w:r>
      <w:r w:rsidR="007C120D">
        <w:rPr>
          <w:rFonts w:ascii="Open Sans" w:hAnsi="Open Sans" w:cs="Open Sans"/>
          <w:sz w:val="18"/>
        </w:rPr>
        <w:t>’</w:t>
      </w:r>
      <w:r w:rsidRPr="007C120D">
        <w:rPr>
          <w:rFonts w:ascii="Open Sans" w:hAnsi="Open Sans" w:cs="Open Sans"/>
          <w:sz w:val="18"/>
        </w:rPr>
        <w:t>être diffusée (uniquement à des fins scientifiques et pédagogiques). Sans accord de votre part, nous ne partagerons aucune séquence vidéo (ou image) de votre blessure.</w:t>
      </w:r>
      <w:r w:rsidR="007C120D">
        <w:rPr>
          <w:rFonts w:ascii="Open Sans" w:hAnsi="Open Sans" w:cs="Open Sans"/>
          <w:sz w:val="18"/>
        </w:rPr>
        <w:t xml:space="preserve"> </w:t>
      </w:r>
    </w:p>
    <w:p w14:paraId="3720B14E" w14:textId="593E6562" w:rsidR="00DB2B46" w:rsidRPr="007C120D" w:rsidRDefault="00DB2B46" w:rsidP="005A4893">
      <w:pPr>
        <w:pStyle w:val="04BodytextBlock"/>
        <w:numPr>
          <w:ilvl w:val="0"/>
          <w:numId w:val="38"/>
        </w:numPr>
        <w:spacing w:before="0" w:after="0"/>
        <w:ind w:left="851"/>
        <w:rPr>
          <w:rFonts w:ascii="Open Sans" w:hAnsi="Open Sans" w:cs="Open Sans"/>
          <w:sz w:val="18"/>
          <w:szCs w:val="18"/>
        </w:rPr>
      </w:pPr>
      <w:r w:rsidRPr="007C120D">
        <w:rPr>
          <w:rFonts w:ascii="Open Sans" w:hAnsi="Open Sans" w:cs="Open Sans"/>
          <w:sz w:val="18"/>
        </w:rPr>
        <w:t>Ce projet de recherche est mené conformément au droit suisse. Une commission d</w:t>
      </w:r>
      <w:r w:rsidR="007C120D">
        <w:rPr>
          <w:rFonts w:ascii="Open Sans" w:hAnsi="Open Sans" w:cs="Open Sans"/>
          <w:sz w:val="18"/>
        </w:rPr>
        <w:t>’</w:t>
      </w:r>
      <w:r w:rsidRPr="007C120D">
        <w:rPr>
          <w:rFonts w:ascii="Open Sans" w:hAnsi="Open Sans" w:cs="Open Sans"/>
          <w:sz w:val="18"/>
        </w:rPr>
        <w:t xml:space="preserve">éthique de la recherche suisse a approuvé le projet. </w:t>
      </w:r>
    </w:p>
    <w:p w14:paraId="7C3ECE08"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Procédure</w:t>
      </w:r>
    </w:p>
    <w:p w14:paraId="1072FACD" w14:textId="70DB386D"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L</w:t>
      </w:r>
      <w:r w:rsidR="007C120D">
        <w:rPr>
          <w:rFonts w:ascii="Open Sans" w:hAnsi="Open Sans" w:cs="Open Sans"/>
          <w:sz w:val="18"/>
        </w:rPr>
        <w:t>’</w:t>
      </w:r>
      <w:r w:rsidRPr="007C120D">
        <w:rPr>
          <w:rFonts w:ascii="Open Sans" w:hAnsi="Open Sans" w:cs="Open Sans"/>
          <w:sz w:val="18"/>
        </w:rPr>
        <w:t>étude a pour point de départ le premier jour d</w:t>
      </w:r>
      <w:r w:rsidR="007C120D">
        <w:rPr>
          <w:rFonts w:ascii="Open Sans" w:hAnsi="Open Sans" w:cs="Open Sans"/>
          <w:sz w:val="18"/>
        </w:rPr>
        <w:t>’</w:t>
      </w:r>
      <w:r w:rsidRPr="007C120D">
        <w:rPr>
          <w:rFonts w:ascii="Open Sans" w:hAnsi="Open Sans" w:cs="Open Sans"/>
          <w:sz w:val="18"/>
        </w:rPr>
        <w:t>entraînement avec l</w:t>
      </w:r>
      <w:r w:rsidR="007C120D">
        <w:rPr>
          <w:rFonts w:ascii="Open Sans" w:hAnsi="Open Sans" w:cs="Open Sans"/>
          <w:sz w:val="18"/>
        </w:rPr>
        <w:t>’</w:t>
      </w:r>
      <w:r w:rsidRPr="007C120D">
        <w:rPr>
          <w:rFonts w:ascii="Open Sans" w:hAnsi="Open Sans" w:cs="Open Sans"/>
          <w:sz w:val="18"/>
        </w:rPr>
        <w:t>équipe nationale sous l</w:t>
      </w:r>
      <w:r w:rsidR="007C120D">
        <w:rPr>
          <w:rFonts w:ascii="Open Sans" w:hAnsi="Open Sans" w:cs="Open Sans"/>
          <w:sz w:val="18"/>
        </w:rPr>
        <w:t>’</w:t>
      </w:r>
      <w:r w:rsidRPr="007C120D">
        <w:rPr>
          <w:rFonts w:ascii="Open Sans" w:hAnsi="Open Sans" w:cs="Open Sans"/>
          <w:sz w:val="18"/>
        </w:rPr>
        <w:t>égide de la FIFA en amont de la compétition. Elle porte sur l</w:t>
      </w:r>
      <w:r w:rsidR="007C120D">
        <w:rPr>
          <w:rFonts w:ascii="Open Sans" w:hAnsi="Open Sans" w:cs="Open Sans"/>
          <w:sz w:val="18"/>
        </w:rPr>
        <w:t>’</w:t>
      </w:r>
      <w:r w:rsidRPr="007C120D">
        <w:rPr>
          <w:rFonts w:ascii="Open Sans" w:hAnsi="Open Sans" w:cs="Open Sans"/>
          <w:sz w:val="18"/>
        </w:rPr>
        <w:t>ensemble des blessures et maladies constatées jusqu</w:t>
      </w:r>
      <w:r w:rsidR="007C120D">
        <w:rPr>
          <w:rFonts w:ascii="Open Sans" w:hAnsi="Open Sans" w:cs="Open Sans"/>
          <w:sz w:val="18"/>
        </w:rPr>
        <w:t>’</w:t>
      </w:r>
      <w:r w:rsidRPr="007C120D">
        <w:rPr>
          <w:rFonts w:ascii="Open Sans" w:hAnsi="Open Sans" w:cs="Open Sans"/>
          <w:sz w:val="18"/>
        </w:rPr>
        <w:t>au jour de la finale de la compétition. Afin d</w:t>
      </w:r>
      <w:r w:rsidR="007C120D">
        <w:rPr>
          <w:rFonts w:ascii="Open Sans" w:hAnsi="Open Sans" w:cs="Open Sans"/>
          <w:sz w:val="18"/>
        </w:rPr>
        <w:t>’</w:t>
      </w:r>
      <w:r w:rsidRPr="007C120D">
        <w:rPr>
          <w:rFonts w:ascii="Open Sans" w:hAnsi="Open Sans" w:cs="Open Sans"/>
          <w:sz w:val="18"/>
        </w:rPr>
        <w:t>estimer la gravité des blessures (en fonction de la durée d</w:t>
      </w:r>
      <w:r w:rsidR="007C120D">
        <w:rPr>
          <w:rFonts w:ascii="Open Sans" w:hAnsi="Open Sans" w:cs="Open Sans"/>
          <w:sz w:val="18"/>
        </w:rPr>
        <w:t>’</w:t>
      </w:r>
      <w:r w:rsidRPr="007C120D">
        <w:rPr>
          <w:rFonts w:ascii="Open Sans" w:hAnsi="Open Sans" w:cs="Open Sans"/>
          <w:sz w:val="18"/>
        </w:rPr>
        <w:t>indisponibilité), celles-ci sont suivies jusqu</w:t>
      </w:r>
      <w:r w:rsidR="007C120D">
        <w:rPr>
          <w:rFonts w:ascii="Open Sans" w:hAnsi="Open Sans" w:cs="Open Sans"/>
          <w:sz w:val="18"/>
        </w:rPr>
        <w:t>’</w:t>
      </w:r>
      <w:r w:rsidRPr="007C120D">
        <w:rPr>
          <w:rFonts w:ascii="Open Sans" w:hAnsi="Open Sans" w:cs="Open Sans"/>
          <w:sz w:val="18"/>
        </w:rPr>
        <w:t>au rétablissement complet du joueur ou de la joueuse, même si celui-ci a lieu après la fin de la compétition.</w:t>
      </w:r>
    </w:p>
    <w:p w14:paraId="260C418C" w14:textId="77777777" w:rsidR="001D2C89" w:rsidRPr="007C120D" w:rsidRDefault="001D2C89" w:rsidP="00DB2B46">
      <w:pPr>
        <w:pStyle w:val="04BodytextBlock"/>
        <w:spacing w:before="0" w:after="0"/>
        <w:rPr>
          <w:rFonts w:ascii="Open Sans" w:hAnsi="Open Sans" w:cs="Open Sans"/>
          <w:sz w:val="18"/>
          <w:szCs w:val="18"/>
        </w:rPr>
      </w:pPr>
    </w:p>
    <w:p w14:paraId="3F3B5EBE" w14:textId="240A6245"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La collecte des données relatives aux blessures et maladies s</w:t>
      </w:r>
      <w:r w:rsidR="007C120D">
        <w:rPr>
          <w:rFonts w:ascii="Open Sans" w:hAnsi="Open Sans" w:cs="Open Sans"/>
          <w:sz w:val="18"/>
        </w:rPr>
        <w:t>’</w:t>
      </w:r>
      <w:r w:rsidRPr="007C120D">
        <w:rPr>
          <w:rFonts w:ascii="Open Sans" w:hAnsi="Open Sans" w:cs="Open Sans"/>
          <w:sz w:val="18"/>
        </w:rPr>
        <w:t>effectue suivant les dernières recommandations méthodologiques énoncées dans la déclaration de consensus sur les méthodes d</w:t>
      </w:r>
      <w:r w:rsidR="007C120D">
        <w:rPr>
          <w:rFonts w:ascii="Open Sans" w:hAnsi="Open Sans" w:cs="Open Sans"/>
          <w:sz w:val="18"/>
        </w:rPr>
        <w:t>’</w:t>
      </w:r>
      <w:r w:rsidRPr="007C120D">
        <w:rPr>
          <w:rFonts w:ascii="Open Sans" w:hAnsi="Open Sans" w:cs="Open Sans"/>
          <w:sz w:val="18"/>
        </w:rPr>
        <w:t>enregistrement et de communication des données épidémiologiques sur les blessures et les maladies dans le sport du Comité International Olympique. Elle concerne notamment les modalités de survenance de la blessure ou de la maladie (indépendamment du caractère soudain ou graduel des symptômes), son mécanisme (comment la blessure est survenue) et son diagnostic. Elle prévoit une classification selon la partie du corps, le tissu concerné et le type de pathologie afin de déterminer les causes et les organes touchés. Le temps d</w:t>
      </w:r>
      <w:r w:rsidR="007C120D">
        <w:rPr>
          <w:rFonts w:ascii="Open Sans" w:hAnsi="Open Sans" w:cs="Open Sans"/>
          <w:sz w:val="18"/>
        </w:rPr>
        <w:t>’</w:t>
      </w:r>
      <w:r w:rsidRPr="007C120D">
        <w:rPr>
          <w:rFonts w:ascii="Open Sans" w:hAnsi="Open Sans" w:cs="Open Sans"/>
          <w:sz w:val="18"/>
        </w:rPr>
        <w:t>indisponibilité (période pendant laquelle vous ne pourrez pas jouer au football) sera comptabilisé en nombre de jours.</w:t>
      </w:r>
    </w:p>
    <w:p w14:paraId="63AE726B" w14:textId="77777777" w:rsidR="001D2C89" w:rsidRPr="007C120D" w:rsidRDefault="001D2C89" w:rsidP="00DB2B46">
      <w:pPr>
        <w:pStyle w:val="04BodytextBlock"/>
        <w:spacing w:before="0" w:after="0"/>
        <w:rPr>
          <w:rFonts w:ascii="Open Sans" w:hAnsi="Open Sans" w:cs="Open Sans"/>
          <w:sz w:val="18"/>
          <w:szCs w:val="18"/>
        </w:rPr>
      </w:pPr>
    </w:p>
    <w:p w14:paraId="36685314" w14:textId="7AD1A443" w:rsidR="001D2C89" w:rsidRPr="007C120D" w:rsidRDefault="002B36A9" w:rsidP="00DB2B46">
      <w:pPr>
        <w:pStyle w:val="04BodytextBlock"/>
        <w:spacing w:before="0" w:after="0"/>
        <w:rPr>
          <w:rFonts w:ascii="Open Sans" w:hAnsi="Open Sans" w:cs="Open Sans"/>
          <w:sz w:val="18"/>
          <w:szCs w:val="18"/>
        </w:rPr>
      </w:pPr>
      <w:r w:rsidRPr="007C120D">
        <w:rPr>
          <w:rFonts w:ascii="Open Sans" w:hAnsi="Open Sans" w:cs="Open Sans"/>
          <w:sz w:val="18"/>
        </w:rPr>
        <w:t>Le temps de jeu et d</w:t>
      </w:r>
      <w:r w:rsidR="007C120D">
        <w:rPr>
          <w:rFonts w:ascii="Open Sans" w:hAnsi="Open Sans" w:cs="Open Sans"/>
          <w:sz w:val="18"/>
        </w:rPr>
        <w:t>’</w:t>
      </w:r>
      <w:r w:rsidRPr="007C120D">
        <w:rPr>
          <w:rFonts w:ascii="Open Sans" w:hAnsi="Open Sans" w:cs="Open Sans"/>
          <w:sz w:val="18"/>
        </w:rPr>
        <w:t>entraînement sera exprimé en minutes et comptabilisé chaque semaine auprès de chaque participant(e) tout au long de la compétition. Le temps d</w:t>
      </w:r>
      <w:r w:rsidR="007C120D">
        <w:rPr>
          <w:rFonts w:ascii="Open Sans" w:hAnsi="Open Sans" w:cs="Open Sans"/>
          <w:sz w:val="18"/>
        </w:rPr>
        <w:t>’</w:t>
      </w:r>
      <w:r w:rsidRPr="007C120D">
        <w:rPr>
          <w:rFonts w:ascii="Open Sans" w:hAnsi="Open Sans" w:cs="Open Sans"/>
          <w:sz w:val="18"/>
        </w:rPr>
        <w:t xml:space="preserve">entraînement inclut les entraînements spécifiques, les séances </w:t>
      </w:r>
      <w:r w:rsidRPr="007C120D">
        <w:rPr>
          <w:rFonts w:ascii="Open Sans" w:hAnsi="Open Sans" w:cs="Open Sans"/>
          <w:sz w:val="18"/>
        </w:rPr>
        <w:lastRenderedPageBreak/>
        <w:t>de préparation physique et de récupération active. La maladie sera comptabilisée en jours, de l</w:t>
      </w:r>
      <w:r w:rsidR="007C120D">
        <w:rPr>
          <w:rFonts w:ascii="Open Sans" w:hAnsi="Open Sans" w:cs="Open Sans"/>
          <w:sz w:val="18"/>
        </w:rPr>
        <w:t>’</w:t>
      </w:r>
      <w:r w:rsidRPr="007C120D">
        <w:rPr>
          <w:rFonts w:ascii="Open Sans" w:hAnsi="Open Sans" w:cs="Open Sans"/>
          <w:sz w:val="18"/>
        </w:rPr>
        <w:t>arrivée dans le pays hôte jusqu</w:t>
      </w:r>
      <w:r w:rsidR="007C120D">
        <w:rPr>
          <w:rFonts w:ascii="Open Sans" w:hAnsi="Open Sans" w:cs="Open Sans"/>
          <w:sz w:val="18"/>
        </w:rPr>
        <w:t>’</w:t>
      </w:r>
      <w:r w:rsidRPr="007C120D">
        <w:rPr>
          <w:rFonts w:ascii="Open Sans" w:hAnsi="Open Sans" w:cs="Open Sans"/>
          <w:sz w:val="18"/>
        </w:rPr>
        <w:t>au dernier match.</w:t>
      </w:r>
      <w:r w:rsidR="007C120D">
        <w:rPr>
          <w:rFonts w:ascii="Open Sans" w:hAnsi="Open Sans" w:cs="Open Sans"/>
          <w:sz w:val="18"/>
        </w:rPr>
        <w:t xml:space="preserve"> </w:t>
      </w:r>
    </w:p>
    <w:p w14:paraId="5B4808CC" w14:textId="705658E5"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Les informations seront collectées par le médecin de votre équipe, de sorte que vous n</w:t>
      </w:r>
      <w:r w:rsidR="007C120D">
        <w:rPr>
          <w:rFonts w:ascii="Open Sans" w:hAnsi="Open Sans" w:cs="Open Sans"/>
          <w:sz w:val="18"/>
        </w:rPr>
        <w:t>’</w:t>
      </w:r>
      <w:r w:rsidRPr="007C120D">
        <w:rPr>
          <w:rFonts w:ascii="Open Sans" w:hAnsi="Open Sans" w:cs="Open Sans"/>
          <w:sz w:val="18"/>
        </w:rPr>
        <w:t xml:space="preserve">aurez pas à suivre de procédures supplémentaires dans le cadre de votre participation au projet. </w:t>
      </w:r>
    </w:p>
    <w:p w14:paraId="75864E7A"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Avantages</w:t>
      </w:r>
    </w:p>
    <w:p w14:paraId="3C7D8C64" w14:textId="1BFB9AAE"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Vous n</w:t>
      </w:r>
      <w:r w:rsidR="007C120D">
        <w:rPr>
          <w:rFonts w:ascii="Open Sans" w:hAnsi="Open Sans" w:cs="Open Sans"/>
          <w:sz w:val="18"/>
        </w:rPr>
        <w:t>’</w:t>
      </w:r>
      <w:r w:rsidRPr="007C120D">
        <w:rPr>
          <w:rFonts w:ascii="Open Sans" w:hAnsi="Open Sans" w:cs="Open Sans"/>
          <w:sz w:val="18"/>
        </w:rPr>
        <w:t>avez aucun avantage immédiat à retirer de votre participation à ce projet de recherche, mais vous aiderez les footballeurs et footballeuses du monde entier.</w:t>
      </w:r>
    </w:p>
    <w:p w14:paraId="377FABB9"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Volontariat et obligations</w:t>
      </w:r>
    </w:p>
    <w:p w14:paraId="37EBB86A" w14:textId="5AB39487" w:rsidR="000130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La participation à ce projet s</w:t>
      </w:r>
      <w:r w:rsidR="007C120D">
        <w:rPr>
          <w:rFonts w:ascii="Open Sans" w:hAnsi="Open Sans" w:cs="Open Sans"/>
          <w:sz w:val="18"/>
        </w:rPr>
        <w:t>’</w:t>
      </w:r>
      <w:r w:rsidRPr="007C120D">
        <w:rPr>
          <w:rFonts w:ascii="Open Sans" w:hAnsi="Open Sans" w:cs="Open Sans"/>
          <w:sz w:val="18"/>
        </w:rPr>
        <w:t xml:space="preserve">effectue sur la base du volontariat. </w:t>
      </w:r>
    </w:p>
    <w:p w14:paraId="690E9D09" w14:textId="7999C9B0"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Si vous ne souhaitez pas participer à ce projet de recherche ou que vous désirez vous retirer ultérieurement, aucune justification de votre part n</w:t>
      </w:r>
      <w:r w:rsidR="007C120D">
        <w:rPr>
          <w:rFonts w:ascii="Open Sans" w:hAnsi="Open Sans" w:cs="Open Sans"/>
          <w:sz w:val="18"/>
        </w:rPr>
        <w:t>’</w:t>
      </w:r>
      <w:r w:rsidRPr="007C120D">
        <w:rPr>
          <w:rFonts w:ascii="Open Sans" w:hAnsi="Open Sans" w:cs="Open Sans"/>
          <w:sz w:val="18"/>
        </w:rPr>
        <w:t>est requise. Cela n</w:t>
      </w:r>
      <w:r w:rsidR="007C120D">
        <w:rPr>
          <w:rFonts w:ascii="Open Sans" w:hAnsi="Open Sans" w:cs="Open Sans"/>
          <w:sz w:val="18"/>
        </w:rPr>
        <w:t>’</w:t>
      </w:r>
      <w:r w:rsidRPr="007C120D">
        <w:rPr>
          <w:rFonts w:ascii="Open Sans" w:hAnsi="Open Sans" w:cs="Open Sans"/>
          <w:sz w:val="18"/>
        </w:rPr>
        <w:t>influera en rien sur vos droits et avantages existants.</w:t>
      </w:r>
    </w:p>
    <w:p w14:paraId="70AB5D00" w14:textId="77777777"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 xml:space="preserve"> </w:t>
      </w:r>
    </w:p>
    <w:p w14:paraId="791BB711" w14:textId="4B95BE4F"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Vous n</w:t>
      </w:r>
      <w:r w:rsidR="007C120D">
        <w:rPr>
          <w:rFonts w:ascii="Open Sans" w:hAnsi="Open Sans" w:cs="Open Sans"/>
          <w:sz w:val="18"/>
        </w:rPr>
        <w:t>’</w:t>
      </w:r>
      <w:r w:rsidRPr="007C120D">
        <w:rPr>
          <w:rFonts w:ascii="Open Sans" w:hAnsi="Open Sans" w:cs="Open Sans"/>
          <w:sz w:val="18"/>
        </w:rPr>
        <w:t xml:space="preserve">avez aucune obligation à honorer en tant que participant(e) au projet. </w:t>
      </w:r>
    </w:p>
    <w:p w14:paraId="374B00EF"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Risques et contraintes</w:t>
      </w:r>
    </w:p>
    <w:p w14:paraId="536FB11B" w14:textId="77777777"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Votre participation à ce projet de recherche ne présente a priori aucun risque. Toutes les données seront chiffrées (codées) et seuls le médecin de votre équipe ainsi que notre équipe de recherche y auront accès.</w:t>
      </w:r>
    </w:p>
    <w:p w14:paraId="7EEA424E"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Alternatives</w:t>
      </w:r>
    </w:p>
    <w:p w14:paraId="7BFEA0F2" w14:textId="4D601B81"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Si vous préférez ne pas participer à ce projet de recherche, mais que vous n</w:t>
      </w:r>
      <w:r w:rsidR="007C120D">
        <w:rPr>
          <w:rFonts w:ascii="Open Sans" w:hAnsi="Open Sans" w:cs="Open Sans"/>
          <w:sz w:val="18"/>
        </w:rPr>
        <w:t>’</w:t>
      </w:r>
      <w:r w:rsidRPr="007C120D">
        <w:rPr>
          <w:rFonts w:ascii="Open Sans" w:hAnsi="Open Sans" w:cs="Open Sans"/>
          <w:sz w:val="18"/>
        </w:rPr>
        <w:t>excluez pas de participer à d</w:t>
      </w:r>
      <w:r w:rsidR="007C120D">
        <w:rPr>
          <w:rFonts w:ascii="Open Sans" w:hAnsi="Open Sans" w:cs="Open Sans"/>
          <w:sz w:val="18"/>
        </w:rPr>
        <w:t>’</w:t>
      </w:r>
      <w:r w:rsidRPr="007C120D">
        <w:rPr>
          <w:rFonts w:ascii="Open Sans" w:hAnsi="Open Sans" w:cs="Open Sans"/>
          <w:sz w:val="18"/>
        </w:rPr>
        <w:t>autres projets sur le sujet, nous vous invitons vivement à nous contacter.</w:t>
      </w:r>
    </w:p>
    <w:p w14:paraId="7271526E"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Résultats</w:t>
      </w:r>
    </w:p>
    <w:p w14:paraId="0074432C" w14:textId="331CF6B5" w:rsidR="00772854" w:rsidRPr="007C120D" w:rsidRDefault="00772854" w:rsidP="00772854">
      <w:pPr>
        <w:pStyle w:val="04BodytextBlock"/>
        <w:rPr>
          <w:rFonts w:ascii="Open Sans" w:hAnsi="Open Sans" w:cs="Open Sans"/>
          <w:sz w:val="18"/>
          <w:szCs w:val="18"/>
        </w:rPr>
      </w:pPr>
      <w:r w:rsidRPr="007C120D">
        <w:rPr>
          <w:rFonts w:ascii="Open Sans" w:hAnsi="Open Sans" w:cs="Open Sans"/>
          <w:sz w:val="18"/>
        </w:rPr>
        <w:t>De manière générale, vous avez le droit d</w:t>
      </w:r>
      <w:r w:rsidR="007C120D">
        <w:rPr>
          <w:rFonts w:ascii="Open Sans" w:hAnsi="Open Sans" w:cs="Open Sans"/>
          <w:sz w:val="18"/>
        </w:rPr>
        <w:t>’</w:t>
      </w:r>
      <w:r w:rsidRPr="007C120D">
        <w:rPr>
          <w:rFonts w:ascii="Open Sans" w:hAnsi="Open Sans" w:cs="Open Sans"/>
          <w:sz w:val="18"/>
        </w:rPr>
        <w:t>être informé(e) des résultats susceptibles d</w:t>
      </w:r>
      <w:r w:rsidR="007C120D">
        <w:rPr>
          <w:rFonts w:ascii="Open Sans" w:hAnsi="Open Sans" w:cs="Open Sans"/>
          <w:sz w:val="18"/>
        </w:rPr>
        <w:t>’</w:t>
      </w:r>
      <w:r w:rsidRPr="007C120D">
        <w:rPr>
          <w:rFonts w:ascii="Open Sans" w:hAnsi="Open Sans" w:cs="Open Sans"/>
          <w:sz w:val="18"/>
        </w:rPr>
        <w:t>entraîner des conséquences directes sur votre santé. Toutefois, dans un projet de ce type, les résultats n</w:t>
      </w:r>
      <w:r w:rsidR="007C120D">
        <w:rPr>
          <w:rFonts w:ascii="Open Sans" w:hAnsi="Open Sans" w:cs="Open Sans"/>
          <w:sz w:val="18"/>
        </w:rPr>
        <w:t>’</w:t>
      </w:r>
      <w:r w:rsidRPr="007C120D">
        <w:rPr>
          <w:rFonts w:ascii="Open Sans" w:hAnsi="Open Sans" w:cs="Open Sans"/>
          <w:sz w:val="18"/>
        </w:rPr>
        <w:t>ont généralement pas de signification particulière à titre individuel. Ils ne permettent pas non plus de tirer des conclusions pertinentes sur votre santé ou un quelconque traitement. Pour ces raisons, vous ne recevrez pas d</w:t>
      </w:r>
      <w:r w:rsidR="007C120D">
        <w:rPr>
          <w:rFonts w:ascii="Open Sans" w:hAnsi="Open Sans" w:cs="Open Sans"/>
          <w:sz w:val="18"/>
        </w:rPr>
        <w:t>’</w:t>
      </w:r>
      <w:r w:rsidRPr="007C120D">
        <w:rPr>
          <w:rFonts w:ascii="Open Sans" w:hAnsi="Open Sans" w:cs="Open Sans"/>
          <w:sz w:val="18"/>
        </w:rPr>
        <w:t>informations particulières sur les résultats du projet. Pensez-y avant de donner votre accord. Nous ferons parvenir à votre équipe une synthèse de l</w:t>
      </w:r>
      <w:r w:rsidR="007C120D">
        <w:rPr>
          <w:rFonts w:ascii="Open Sans" w:hAnsi="Open Sans" w:cs="Open Sans"/>
          <w:sz w:val="18"/>
        </w:rPr>
        <w:t>’</w:t>
      </w:r>
      <w:r w:rsidRPr="007C120D">
        <w:rPr>
          <w:rFonts w:ascii="Open Sans" w:hAnsi="Open Sans" w:cs="Open Sans"/>
          <w:sz w:val="18"/>
        </w:rPr>
        <w:t>ensemble des résultats à l</w:t>
      </w:r>
      <w:r w:rsidR="007C120D">
        <w:rPr>
          <w:rFonts w:ascii="Open Sans" w:hAnsi="Open Sans" w:cs="Open Sans"/>
          <w:sz w:val="18"/>
        </w:rPr>
        <w:t>’</w:t>
      </w:r>
      <w:r w:rsidRPr="007C120D">
        <w:rPr>
          <w:rFonts w:ascii="Open Sans" w:hAnsi="Open Sans" w:cs="Open Sans"/>
          <w:sz w:val="18"/>
        </w:rPr>
        <w:t>issue du projet. Si vous souhaitez en savoir plus sur les résultats du projet, n</w:t>
      </w:r>
      <w:r w:rsidR="007C120D">
        <w:rPr>
          <w:rFonts w:ascii="Open Sans" w:hAnsi="Open Sans" w:cs="Open Sans"/>
          <w:sz w:val="18"/>
        </w:rPr>
        <w:t>’</w:t>
      </w:r>
      <w:r w:rsidRPr="007C120D">
        <w:rPr>
          <w:rFonts w:ascii="Open Sans" w:hAnsi="Open Sans" w:cs="Open Sans"/>
          <w:sz w:val="18"/>
        </w:rPr>
        <w:t>hésitez pas à contacter à tout moment le chef du projet.</w:t>
      </w:r>
      <w:r w:rsidR="007C120D">
        <w:rPr>
          <w:rFonts w:ascii="Open Sans" w:hAnsi="Open Sans" w:cs="Open Sans"/>
          <w:sz w:val="18"/>
        </w:rPr>
        <w:t xml:space="preserve"> </w:t>
      </w:r>
    </w:p>
    <w:p w14:paraId="0741902E" w14:textId="0D92A890"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Les résultats du projet seront diffusés anonymement au sein de la FIFA, puis partagés avec les autres parties prenantes clés (notamment, en ce qui concerne les Tournois Olympiques de Football, le Comité International Olympique, en tant que co-organisateur de la compétition). Ils seront également proposés à une revue internationale consacrée à la médecine du sport et pourront faire l</w:t>
      </w:r>
      <w:r w:rsidR="007C120D">
        <w:rPr>
          <w:rFonts w:ascii="Open Sans" w:hAnsi="Open Sans" w:cs="Open Sans"/>
          <w:sz w:val="18"/>
        </w:rPr>
        <w:t>’</w:t>
      </w:r>
      <w:r w:rsidRPr="007C120D">
        <w:rPr>
          <w:rFonts w:ascii="Open Sans" w:hAnsi="Open Sans" w:cs="Open Sans"/>
          <w:sz w:val="18"/>
        </w:rPr>
        <w:t>objet d</w:t>
      </w:r>
      <w:r w:rsidR="007C120D">
        <w:rPr>
          <w:rFonts w:ascii="Open Sans" w:hAnsi="Open Sans" w:cs="Open Sans"/>
          <w:sz w:val="18"/>
        </w:rPr>
        <w:t>’</w:t>
      </w:r>
      <w:r w:rsidRPr="007C120D">
        <w:rPr>
          <w:rFonts w:ascii="Open Sans" w:hAnsi="Open Sans" w:cs="Open Sans"/>
          <w:sz w:val="18"/>
        </w:rPr>
        <w:t xml:space="preserve">une diffusion plus large pour être repris par différents médias, dans des conférences de presse, des congrès scientifiques, etc. </w:t>
      </w:r>
    </w:p>
    <w:p w14:paraId="7944FA18"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 xml:space="preserve">Confidentialité des données </w:t>
      </w:r>
    </w:p>
    <w:p w14:paraId="663B57B3" w14:textId="77777777" w:rsidR="00DB2B46" w:rsidRPr="007C120D" w:rsidRDefault="00DB2B46" w:rsidP="00215EFD">
      <w:pPr>
        <w:pStyle w:val="03Title3"/>
        <w:numPr>
          <w:ilvl w:val="1"/>
          <w:numId w:val="31"/>
        </w:numPr>
        <w:rPr>
          <w:rFonts w:ascii="Open Sans" w:hAnsi="Open Sans" w:cs="Open Sans"/>
        </w:rPr>
      </w:pPr>
      <w:r w:rsidRPr="007C120D">
        <w:rPr>
          <w:rFonts w:ascii="Open Sans" w:hAnsi="Open Sans" w:cs="Open Sans"/>
        </w:rPr>
        <w:t>Traitement et chiffrement des données</w:t>
      </w:r>
    </w:p>
    <w:p w14:paraId="0DA062B2" w14:textId="1D24E37D"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Dans le cadre de ce projet de recherche, les données seront chiffrées avant d</w:t>
      </w:r>
      <w:r w:rsidR="007C120D">
        <w:rPr>
          <w:rFonts w:ascii="Open Sans" w:hAnsi="Open Sans" w:cs="Open Sans"/>
          <w:sz w:val="18"/>
        </w:rPr>
        <w:t>’</w:t>
      </w:r>
      <w:r w:rsidRPr="007C120D">
        <w:rPr>
          <w:rFonts w:ascii="Open Sans" w:hAnsi="Open Sans" w:cs="Open Sans"/>
          <w:sz w:val="18"/>
        </w:rPr>
        <w:t>être analysées. Cela signifie que les données pouvant permettre de vous identifier directement ou indirectement (nom, date de naissance, etc.) ne sont pas mentionnées. Les données suivantes seront collectées : âge, taille, poids, informations relatives à toute blessure et/ou maladie éventuelle contractée lors de la compétition, temps d</w:t>
      </w:r>
      <w:r w:rsidR="007C120D">
        <w:rPr>
          <w:rFonts w:ascii="Open Sans" w:hAnsi="Open Sans" w:cs="Open Sans"/>
          <w:sz w:val="18"/>
        </w:rPr>
        <w:t>’</w:t>
      </w:r>
      <w:r w:rsidRPr="007C120D">
        <w:rPr>
          <w:rFonts w:ascii="Open Sans" w:hAnsi="Open Sans" w:cs="Open Sans"/>
          <w:sz w:val="18"/>
        </w:rPr>
        <w:t>entraînement et de jeu en match lors de la compétition. Si vous êtes d</w:t>
      </w:r>
      <w:r w:rsidR="007C120D">
        <w:rPr>
          <w:rFonts w:ascii="Open Sans" w:hAnsi="Open Sans" w:cs="Open Sans"/>
          <w:sz w:val="18"/>
        </w:rPr>
        <w:t>’</w:t>
      </w:r>
      <w:r w:rsidRPr="007C120D">
        <w:rPr>
          <w:rFonts w:ascii="Open Sans" w:hAnsi="Open Sans" w:cs="Open Sans"/>
          <w:sz w:val="18"/>
        </w:rPr>
        <w:t>accord, nous pourrons recouper vos données avec des images des rencontres pour comprendre exactement comment la blessure est survenue. Cette démarche suppose toutefois de vous identifier, sachant que la vidéo est susceptible d</w:t>
      </w:r>
      <w:r w:rsidR="007C120D">
        <w:rPr>
          <w:rFonts w:ascii="Open Sans" w:hAnsi="Open Sans" w:cs="Open Sans"/>
          <w:sz w:val="18"/>
        </w:rPr>
        <w:t>’</w:t>
      </w:r>
      <w:r w:rsidRPr="007C120D">
        <w:rPr>
          <w:rFonts w:ascii="Open Sans" w:hAnsi="Open Sans" w:cs="Open Sans"/>
          <w:sz w:val="18"/>
        </w:rPr>
        <w:t>être diffusée (uniquement à des fins scientifiques et pédagogiques). Sans accord de votre part, nous ne partagerons aucune séquence vidéo (ou image) ni aucune précision concernant votre blessure.</w:t>
      </w:r>
      <w:r w:rsidR="007C120D">
        <w:rPr>
          <w:rFonts w:ascii="Open Sans" w:hAnsi="Open Sans" w:cs="Open Sans"/>
          <w:sz w:val="18"/>
        </w:rPr>
        <w:t xml:space="preserve"> </w:t>
      </w:r>
    </w:p>
    <w:p w14:paraId="5CF6F305" w14:textId="77777777" w:rsidR="00DB2B46" w:rsidRPr="007C120D" w:rsidRDefault="00DB2B46" w:rsidP="00DB2B46">
      <w:pPr>
        <w:pStyle w:val="04BodytextBlock"/>
        <w:spacing w:before="0" w:after="0"/>
        <w:rPr>
          <w:rFonts w:ascii="Open Sans" w:hAnsi="Open Sans" w:cs="Open Sans"/>
          <w:sz w:val="18"/>
          <w:szCs w:val="18"/>
        </w:rPr>
      </w:pPr>
    </w:p>
    <w:p w14:paraId="08D5F50A" w14:textId="77777777" w:rsidR="00286228" w:rsidRPr="007C120D" w:rsidRDefault="00286228" w:rsidP="00DB2B46">
      <w:pPr>
        <w:pStyle w:val="04BodytextBlock"/>
        <w:spacing w:before="0" w:after="0"/>
        <w:rPr>
          <w:rFonts w:ascii="Open Sans" w:hAnsi="Open Sans" w:cs="Open Sans"/>
          <w:sz w:val="18"/>
          <w:szCs w:val="18"/>
        </w:rPr>
      </w:pPr>
    </w:p>
    <w:p w14:paraId="13263B88" w14:textId="77777777" w:rsidR="00DB2B46" w:rsidRPr="007C120D" w:rsidRDefault="00DB2B46" w:rsidP="00215EFD">
      <w:pPr>
        <w:pStyle w:val="03Title3"/>
        <w:numPr>
          <w:ilvl w:val="1"/>
          <w:numId w:val="31"/>
        </w:numPr>
        <w:rPr>
          <w:rFonts w:ascii="Open Sans" w:hAnsi="Open Sans" w:cs="Open Sans"/>
        </w:rPr>
      </w:pPr>
      <w:r w:rsidRPr="007C120D">
        <w:rPr>
          <w:rFonts w:ascii="Open Sans" w:hAnsi="Open Sans" w:cs="Open Sans"/>
        </w:rPr>
        <w:t>Protection et conservation des données</w:t>
      </w:r>
    </w:p>
    <w:p w14:paraId="3CC67B0A" w14:textId="1D15E923"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La FIFA respecte ses obligations et préserve les droits individuels en vertu du droit suisse et européen. La FIFA applique les mesures adéquates pour préserver et sécuriser les données qu</w:t>
      </w:r>
      <w:r w:rsidR="007C120D">
        <w:rPr>
          <w:rFonts w:ascii="Open Sans" w:hAnsi="Open Sans" w:cs="Open Sans"/>
          <w:sz w:val="18"/>
        </w:rPr>
        <w:t>’</w:t>
      </w:r>
      <w:r w:rsidRPr="007C120D">
        <w:rPr>
          <w:rFonts w:ascii="Open Sans" w:hAnsi="Open Sans" w:cs="Open Sans"/>
          <w:sz w:val="18"/>
        </w:rPr>
        <w:t xml:space="preserve">elle détient. Pour toute question sur la manière dont la FIFA traite les données, veuillez consulter la page </w:t>
      </w:r>
      <w:hyperlink r:id="rId8" w:history="1">
        <w:r w:rsidRPr="007C120D">
          <w:rPr>
            <w:rStyle w:val="Hyperlink"/>
            <w:rFonts w:ascii="Open Sans" w:hAnsi="Open Sans" w:cs="Open Sans"/>
            <w:color w:val="auto"/>
            <w:sz w:val="18"/>
          </w:rPr>
          <w:t>https://www.fifa.com/data-protection-portal</w:t>
        </w:r>
      </w:hyperlink>
      <w:r w:rsidRPr="007C120D">
        <w:rPr>
          <w:rFonts w:ascii="Open Sans" w:hAnsi="Open Sans" w:cs="Open Sans"/>
        </w:rPr>
        <w:t>.</w:t>
      </w:r>
      <w:r w:rsidRPr="007C120D">
        <w:rPr>
          <w:rFonts w:ascii="Open Sans" w:hAnsi="Open Sans" w:cs="Open Sans"/>
          <w:sz w:val="18"/>
        </w:rPr>
        <w:t xml:space="preserve"> Les données seront conservées pour une durée indéterminée (10 ans minimum).</w:t>
      </w:r>
    </w:p>
    <w:p w14:paraId="256B1609" w14:textId="751FC013" w:rsidR="00DB2B46" w:rsidRPr="007C120D" w:rsidRDefault="00DB2B46" w:rsidP="00215EFD">
      <w:pPr>
        <w:pStyle w:val="03Title3"/>
        <w:numPr>
          <w:ilvl w:val="1"/>
          <w:numId w:val="31"/>
        </w:numPr>
        <w:rPr>
          <w:rFonts w:ascii="Open Sans" w:hAnsi="Open Sans" w:cs="Open Sans"/>
        </w:rPr>
      </w:pPr>
      <w:r w:rsidRPr="007C120D">
        <w:rPr>
          <w:rFonts w:ascii="Open Sans" w:hAnsi="Open Sans" w:cs="Open Sans"/>
        </w:rPr>
        <w:t>Divulgation en cas d</w:t>
      </w:r>
      <w:r w:rsidR="007C120D">
        <w:rPr>
          <w:rFonts w:ascii="Open Sans" w:hAnsi="Open Sans" w:cs="Open Sans"/>
        </w:rPr>
        <w:t>’</w:t>
      </w:r>
      <w:r w:rsidRPr="007C120D">
        <w:rPr>
          <w:rFonts w:ascii="Open Sans" w:hAnsi="Open Sans" w:cs="Open Sans"/>
        </w:rPr>
        <w:t>inspection</w:t>
      </w:r>
    </w:p>
    <w:p w14:paraId="18392439" w14:textId="150CF354"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Ce projet de recherche peut faire l</w:t>
      </w:r>
      <w:r w:rsidR="007C120D">
        <w:rPr>
          <w:rFonts w:ascii="Open Sans" w:hAnsi="Open Sans" w:cs="Open Sans"/>
          <w:sz w:val="18"/>
        </w:rPr>
        <w:t>’</w:t>
      </w:r>
      <w:r w:rsidRPr="007C120D">
        <w:rPr>
          <w:rFonts w:ascii="Open Sans" w:hAnsi="Open Sans" w:cs="Open Sans"/>
          <w:sz w:val="18"/>
        </w:rPr>
        <w:t>objet d</w:t>
      </w:r>
      <w:r w:rsidR="007C120D">
        <w:rPr>
          <w:rFonts w:ascii="Open Sans" w:hAnsi="Open Sans" w:cs="Open Sans"/>
          <w:sz w:val="18"/>
        </w:rPr>
        <w:t>’</w:t>
      </w:r>
      <w:r w:rsidRPr="007C120D">
        <w:rPr>
          <w:rFonts w:ascii="Open Sans" w:hAnsi="Open Sans" w:cs="Open Sans"/>
          <w:sz w:val="18"/>
        </w:rPr>
        <w:t>une inspection par une commission d</w:t>
      </w:r>
      <w:r w:rsidR="007C120D">
        <w:rPr>
          <w:rFonts w:ascii="Open Sans" w:hAnsi="Open Sans" w:cs="Open Sans"/>
          <w:sz w:val="18"/>
        </w:rPr>
        <w:t>’</w:t>
      </w:r>
      <w:r w:rsidRPr="007C120D">
        <w:rPr>
          <w:rFonts w:ascii="Open Sans" w:hAnsi="Open Sans" w:cs="Open Sans"/>
          <w:sz w:val="18"/>
        </w:rPr>
        <w:t>éthique compétente ou les responsables du projet. L</w:t>
      </w:r>
      <w:r w:rsidR="007C120D">
        <w:rPr>
          <w:rFonts w:ascii="Open Sans" w:hAnsi="Open Sans" w:cs="Open Sans"/>
          <w:sz w:val="18"/>
        </w:rPr>
        <w:t>’</w:t>
      </w:r>
      <w:r w:rsidRPr="007C120D">
        <w:rPr>
          <w:rFonts w:ascii="Open Sans" w:hAnsi="Open Sans" w:cs="Open Sans"/>
          <w:sz w:val="18"/>
        </w:rPr>
        <w:t>enquête entraînera nécessairement la divulgation de vos données à des fins de contrôles par le chercheur principale / la chercheuse principale. Le cas échéant, toutes les personnes concernées seront tenues d</w:t>
      </w:r>
      <w:r w:rsidR="007C120D">
        <w:rPr>
          <w:rFonts w:ascii="Open Sans" w:hAnsi="Open Sans" w:cs="Open Sans"/>
          <w:sz w:val="18"/>
        </w:rPr>
        <w:t>’</w:t>
      </w:r>
      <w:r w:rsidRPr="007C120D">
        <w:rPr>
          <w:rFonts w:ascii="Open Sans" w:hAnsi="Open Sans" w:cs="Open Sans"/>
          <w:sz w:val="18"/>
        </w:rPr>
        <w:t>observer la plus stricte confidentialité à leur égard.</w:t>
      </w:r>
    </w:p>
    <w:p w14:paraId="632F6716" w14:textId="77777777" w:rsidR="00DB2B46" w:rsidRPr="007C120D" w:rsidRDefault="00215EFD" w:rsidP="006B3D34">
      <w:pPr>
        <w:pStyle w:val="03Title3"/>
        <w:numPr>
          <w:ilvl w:val="0"/>
          <w:numId w:val="31"/>
        </w:numPr>
        <w:ind w:left="425" w:hanging="357"/>
        <w:rPr>
          <w:rFonts w:ascii="Open Sans" w:hAnsi="Open Sans" w:cs="Open Sans"/>
        </w:rPr>
      </w:pPr>
      <w:r w:rsidRPr="007C120D">
        <w:rPr>
          <w:rFonts w:ascii="Open Sans" w:hAnsi="Open Sans" w:cs="Open Sans"/>
        </w:rPr>
        <w:t xml:space="preserve"> Retrait</w:t>
      </w:r>
    </w:p>
    <w:p w14:paraId="2C92A2AA" w14:textId="1B4269FC"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Vous pouvez vous retirer du projet à tout moment. En cas de retrait, les données déjà collectées pourront être analysées, mais elles resteront anonymes une fois l</w:t>
      </w:r>
      <w:r w:rsidR="007C120D">
        <w:rPr>
          <w:rFonts w:ascii="Open Sans" w:hAnsi="Open Sans" w:cs="Open Sans"/>
          <w:sz w:val="18"/>
        </w:rPr>
        <w:t>’</w:t>
      </w:r>
      <w:r w:rsidRPr="007C120D">
        <w:rPr>
          <w:rFonts w:ascii="Open Sans" w:hAnsi="Open Sans" w:cs="Open Sans"/>
          <w:sz w:val="18"/>
        </w:rPr>
        <w:t>analyse menée.</w:t>
      </w:r>
    </w:p>
    <w:p w14:paraId="10772E46"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Frais et rémunération</w:t>
      </w:r>
    </w:p>
    <w:p w14:paraId="4736F717" w14:textId="44484F37"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Votre participation à ce projet de recherche n</w:t>
      </w:r>
      <w:r w:rsidR="007C120D">
        <w:rPr>
          <w:rFonts w:ascii="Open Sans" w:hAnsi="Open Sans" w:cs="Open Sans"/>
          <w:sz w:val="18"/>
        </w:rPr>
        <w:t>’</w:t>
      </w:r>
      <w:r w:rsidRPr="007C120D">
        <w:rPr>
          <w:rFonts w:ascii="Open Sans" w:hAnsi="Open Sans" w:cs="Open Sans"/>
          <w:sz w:val="18"/>
        </w:rPr>
        <w:t xml:space="preserve">induit aucun frais de votre part, ni de la part de votre assurance santé. Vous ne recevez aucune rémunération en contrepartie de votre participation. </w:t>
      </w:r>
    </w:p>
    <w:p w14:paraId="22B20805"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Financement</w:t>
      </w:r>
    </w:p>
    <w:p w14:paraId="22EA796A" w14:textId="77777777"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 xml:space="preserve">Ce projet de recherche est financé par la Fédération Internationale de Football Association. </w:t>
      </w:r>
    </w:p>
    <w:p w14:paraId="1840A9EF" w14:textId="77777777" w:rsidR="00DB2B46" w:rsidRPr="007C120D" w:rsidRDefault="00DB2B46" w:rsidP="005A4893">
      <w:pPr>
        <w:pStyle w:val="03Title3"/>
        <w:numPr>
          <w:ilvl w:val="0"/>
          <w:numId w:val="31"/>
        </w:numPr>
        <w:ind w:left="426"/>
        <w:rPr>
          <w:rFonts w:ascii="Open Sans" w:hAnsi="Open Sans" w:cs="Open Sans"/>
        </w:rPr>
      </w:pPr>
      <w:r w:rsidRPr="007C120D">
        <w:rPr>
          <w:rFonts w:ascii="Open Sans" w:hAnsi="Open Sans" w:cs="Open Sans"/>
        </w:rPr>
        <w:t>Contact</w:t>
      </w:r>
    </w:p>
    <w:p w14:paraId="03C3E1D0" w14:textId="77777777"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Vous pouvez nous poser des questions à tout moment concernant votre participation à ce projet de recherche.</w:t>
      </w:r>
      <w:r w:rsidRPr="007C120D">
        <w:rPr>
          <w:rFonts w:ascii="Open Sans" w:hAnsi="Open Sans" w:cs="Open Sans"/>
          <w:sz w:val="18"/>
        </w:rPr>
        <w:br/>
        <w:t>Pour toute requête pendant ou après le projet, veuillez contacter :</w:t>
      </w:r>
    </w:p>
    <w:p w14:paraId="0CBA8D95" w14:textId="77777777" w:rsidR="00DB2B46" w:rsidRPr="007C120D" w:rsidRDefault="00DB2B46" w:rsidP="00DB2B46">
      <w:pPr>
        <w:pStyle w:val="04BodytextBlock"/>
        <w:spacing w:before="0" w:after="0"/>
        <w:rPr>
          <w:rFonts w:ascii="Open Sans" w:hAnsi="Open Sans" w:cs="Open Sans"/>
          <w:sz w:val="18"/>
          <w:szCs w:val="18"/>
        </w:rPr>
      </w:pPr>
    </w:p>
    <w:p w14:paraId="6BD63643" w14:textId="77777777"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Dr Benjamin Clarsen</w:t>
      </w:r>
      <w:r w:rsidRPr="007C120D">
        <w:rPr>
          <w:rFonts w:ascii="Open Sans" w:hAnsi="Open Sans" w:cs="Open Sans"/>
          <w:sz w:val="18"/>
        </w:rPr>
        <w:tab/>
      </w:r>
      <w:r w:rsidRPr="007C120D">
        <w:rPr>
          <w:rFonts w:ascii="Open Sans" w:hAnsi="Open Sans" w:cs="Open Sans"/>
          <w:sz w:val="18"/>
        </w:rPr>
        <w:tab/>
      </w:r>
      <w:r w:rsidRPr="007C120D">
        <w:rPr>
          <w:rFonts w:ascii="Open Sans" w:hAnsi="Open Sans" w:cs="Open Sans"/>
          <w:sz w:val="18"/>
        </w:rPr>
        <w:tab/>
      </w:r>
      <w:r w:rsidRPr="007C120D">
        <w:rPr>
          <w:rFonts w:ascii="Open Sans" w:hAnsi="Open Sans" w:cs="Open Sans"/>
          <w:sz w:val="18"/>
        </w:rPr>
        <w:tab/>
      </w:r>
    </w:p>
    <w:p w14:paraId="13EC9DD5" w14:textId="77777777" w:rsidR="00BD373F" w:rsidRPr="007C120D" w:rsidRDefault="00BD373F" w:rsidP="00DB2B46">
      <w:pPr>
        <w:pStyle w:val="04BodytextBlock"/>
        <w:spacing w:before="0" w:after="0"/>
        <w:rPr>
          <w:rFonts w:ascii="Open Sans" w:hAnsi="Open Sans" w:cs="Open Sans"/>
          <w:sz w:val="18"/>
          <w:szCs w:val="18"/>
        </w:rPr>
      </w:pPr>
      <w:r w:rsidRPr="007C120D">
        <w:rPr>
          <w:rFonts w:ascii="Open Sans" w:hAnsi="Open Sans" w:cs="Open Sans"/>
          <w:sz w:val="18"/>
        </w:rPr>
        <w:t>Chercheur en médecine – Surveillance des blessures et maladies</w:t>
      </w:r>
    </w:p>
    <w:p w14:paraId="776FA0A9" w14:textId="77777777" w:rsidR="00DB2B46" w:rsidRPr="007C120D" w:rsidRDefault="00B02682" w:rsidP="00DB2B46">
      <w:pPr>
        <w:pStyle w:val="04BodytextBlock"/>
        <w:spacing w:before="0" w:after="0"/>
        <w:rPr>
          <w:rFonts w:ascii="Open Sans" w:hAnsi="Open Sans" w:cs="Open Sans"/>
          <w:sz w:val="18"/>
          <w:szCs w:val="18"/>
        </w:rPr>
      </w:pPr>
      <w:r w:rsidRPr="007C120D">
        <w:rPr>
          <w:rFonts w:ascii="Open Sans" w:hAnsi="Open Sans" w:cs="Open Sans"/>
          <w:sz w:val="18"/>
        </w:rPr>
        <w:t>Sous-division Médical de la FIFA</w:t>
      </w:r>
      <w:r w:rsidRPr="007C120D">
        <w:rPr>
          <w:rFonts w:ascii="Open Sans" w:hAnsi="Open Sans" w:cs="Open Sans"/>
          <w:sz w:val="18"/>
        </w:rPr>
        <w:tab/>
      </w:r>
      <w:r w:rsidRPr="007C120D">
        <w:rPr>
          <w:rFonts w:ascii="Open Sans" w:hAnsi="Open Sans" w:cs="Open Sans"/>
          <w:sz w:val="18"/>
        </w:rPr>
        <w:tab/>
      </w:r>
      <w:r w:rsidRPr="007C120D">
        <w:rPr>
          <w:rFonts w:ascii="Open Sans" w:hAnsi="Open Sans" w:cs="Open Sans"/>
          <w:sz w:val="18"/>
        </w:rPr>
        <w:tab/>
      </w:r>
      <w:r w:rsidRPr="007C120D">
        <w:rPr>
          <w:rFonts w:ascii="Open Sans" w:hAnsi="Open Sans" w:cs="Open Sans"/>
          <w:sz w:val="18"/>
        </w:rPr>
        <w:tab/>
      </w:r>
      <w:r w:rsidRPr="007C120D">
        <w:rPr>
          <w:rFonts w:ascii="Open Sans" w:hAnsi="Open Sans" w:cs="Open Sans"/>
          <w:sz w:val="18"/>
        </w:rPr>
        <w:tab/>
      </w:r>
    </w:p>
    <w:p w14:paraId="10735AA6" w14:textId="77777777"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+41 79 523 34 71</w:t>
      </w:r>
      <w:r w:rsidRPr="007C120D">
        <w:rPr>
          <w:rFonts w:ascii="Open Sans" w:hAnsi="Open Sans" w:cs="Open Sans"/>
          <w:sz w:val="18"/>
        </w:rPr>
        <w:tab/>
      </w:r>
      <w:r w:rsidRPr="007C120D">
        <w:rPr>
          <w:rFonts w:ascii="Open Sans" w:hAnsi="Open Sans" w:cs="Open Sans"/>
          <w:sz w:val="18"/>
        </w:rPr>
        <w:tab/>
      </w:r>
      <w:r w:rsidRPr="007C120D">
        <w:rPr>
          <w:rFonts w:ascii="Open Sans" w:hAnsi="Open Sans" w:cs="Open Sans"/>
          <w:sz w:val="18"/>
        </w:rPr>
        <w:tab/>
      </w:r>
      <w:r w:rsidRPr="007C120D">
        <w:rPr>
          <w:rFonts w:ascii="Open Sans" w:hAnsi="Open Sans" w:cs="Open Sans"/>
          <w:sz w:val="18"/>
        </w:rPr>
        <w:tab/>
      </w:r>
    </w:p>
    <w:p w14:paraId="34695178" w14:textId="77777777" w:rsidR="00DB2B46" w:rsidRPr="007C120D" w:rsidRDefault="00BD373F" w:rsidP="00DB2B46">
      <w:pPr>
        <w:pStyle w:val="04BodytextBlock"/>
        <w:spacing w:before="0" w:after="0"/>
        <w:rPr>
          <w:rFonts w:ascii="Open Sans" w:hAnsi="Open Sans" w:cs="Open Sans"/>
          <w:sz w:val="18"/>
          <w:szCs w:val="18"/>
        </w:rPr>
      </w:pPr>
      <w:r w:rsidRPr="007C120D">
        <w:rPr>
          <w:rFonts w:ascii="Open Sans" w:hAnsi="Open Sans" w:cs="Open Sans"/>
          <w:sz w:val="18"/>
        </w:rPr>
        <w:t>ben.clarsen@fifa.org</w:t>
      </w:r>
      <w:r w:rsidRPr="007C120D">
        <w:rPr>
          <w:rFonts w:ascii="Open Sans" w:hAnsi="Open Sans" w:cs="Open Sans"/>
          <w:sz w:val="18"/>
        </w:rPr>
        <w:tab/>
      </w:r>
      <w:r w:rsidRPr="007C120D">
        <w:rPr>
          <w:rFonts w:ascii="Open Sans" w:hAnsi="Open Sans" w:cs="Open Sans"/>
          <w:sz w:val="18"/>
        </w:rPr>
        <w:tab/>
      </w:r>
      <w:r w:rsidRPr="007C120D">
        <w:rPr>
          <w:rFonts w:ascii="Open Sans" w:hAnsi="Open Sans" w:cs="Open Sans"/>
          <w:sz w:val="18"/>
        </w:rPr>
        <w:tab/>
      </w:r>
      <w:r w:rsidRPr="007C120D">
        <w:rPr>
          <w:rFonts w:ascii="Open Sans" w:hAnsi="Open Sans" w:cs="Open Sans"/>
          <w:sz w:val="18"/>
        </w:rPr>
        <w:tab/>
      </w:r>
    </w:p>
    <w:p w14:paraId="47674727" w14:textId="77777777" w:rsidR="00DB2B46" w:rsidRPr="007C120D" w:rsidRDefault="00DB2B46" w:rsidP="00DB2B46">
      <w:pPr>
        <w:pStyle w:val="04BodytextBlock"/>
        <w:spacing w:before="0" w:after="0"/>
        <w:rPr>
          <w:rFonts w:ascii="Open Sans" w:hAnsi="Open Sans" w:cs="Open Sans"/>
          <w:sz w:val="18"/>
          <w:szCs w:val="18"/>
          <w:lang w:val="fr-CH"/>
        </w:rPr>
      </w:pPr>
    </w:p>
    <w:p w14:paraId="602185D9" w14:textId="77777777"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Fédération Internationale de Football Association</w:t>
      </w:r>
    </w:p>
    <w:p w14:paraId="0118B824" w14:textId="1A9B754B"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FIFA-Strasse 20, Boîte postale</w:t>
      </w:r>
      <w:r w:rsidR="007C120D">
        <w:rPr>
          <w:rFonts w:ascii="Open Sans" w:hAnsi="Open Sans" w:cs="Open Sans"/>
          <w:sz w:val="18"/>
        </w:rPr>
        <w:t xml:space="preserve"> </w:t>
      </w:r>
      <w:r w:rsidRPr="007C120D">
        <w:rPr>
          <w:rFonts w:ascii="Open Sans" w:hAnsi="Open Sans" w:cs="Open Sans"/>
          <w:sz w:val="18"/>
        </w:rPr>
        <w:t>8044 Zurich</w:t>
      </w:r>
      <w:r w:rsidR="007C120D">
        <w:rPr>
          <w:rFonts w:ascii="Open Sans" w:hAnsi="Open Sans" w:cs="Open Sans"/>
          <w:sz w:val="18"/>
        </w:rPr>
        <w:t xml:space="preserve"> </w:t>
      </w:r>
      <w:r w:rsidRPr="007C120D">
        <w:rPr>
          <w:rFonts w:ascii="Open Sans" w:hAnsi="Open Sans" w:cs="Open Sans"/>
          <w:sz w:val="18"/>
        </w:rPr>
        <w:t>Suisse</w:t>
      </w:r>
    </w:p>
    <w:p w14:paraId="2C5CFC8B" w14:textId="77777777" w:rsidR="0018357C" w:rsidRPr="007C120D" w:rsidRDefault="0018357C" w:rsidP="003B3F9E">
      <w:pPr>
        <w:pStyle w:val="04BodytextBlock"/>
        <w:spacing w:before="0" w:after="0"/>
        <w:rPr>
          <w:rFonts w:ascii="Open Sans" w:hAnsi="Open Sans" w:cs="Open Sans"/>
        </w:rPr>
      </w:pPr>
      <w:r w:rsidRPr="007C120D">
        <w:rPr>
          <w:rFonts w:ascii="Open Sans" w:hAnsi="Open Sans" w:cs="Open Sans"/>
        </w:rPr>
        <w:br w:type="page"/>
      </w:r>
    </w:p>
    <w:p w14:paraId="06513492" w14:textId="77777777" w:rsidR="00B8465D" w:rsidRPr="007C120D" w:rsidRDefault="00371CDC" w:rsidP="003B3F9E">
      <w:pPr>
        <w:pStyle w:val="04BodytextBlock"/>
        <w:spacing w:before="0" w:after="0"/>
        <w:rPr>
          <w:rFonts w:ascii="Open Sans" w:hAnsi="Open Sans" w:cs="Open Sans"/>
          <w:sz w:val="18"/>
          <w:szCs w:val="18"/>
        </w:rPr>
      </w:pPr>
      <w:r w:rsidRPr="007C120D">
        <w:rPr>
          <w:rFonts w:ascii="Open Sans" w:hAnsi="Open Sans" w:cs="Open Sans"/>
          <w:noProof/>
        </w:rPr>
        <w:lastRenderedPageBreak/>
        <w:drawing>
          <wp:inline distT="0" distB="0" distL="0" distR="0" wp14:anchorId="7D0DC977" wp14:editId="14F6E6E0">
            <wp:extent cx="6446295" cy="8507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725"/>
                    <a:stretch/>
                  </pic:blipFill>
                  <pic:spPr bwMode="auto">
                    <a:xfrm>
                      <a:off x="0" y="0"/>
                      <a:ext cx="6457911" cy="8522424"/>
                    </a:xfrm>
                    <a:prstGeom prst="rect">
                      <a:avLst/>
                    </a:prstGeom>
                    <a:ln>
                      <a:noFill/>
                    </a:ln>
                    <a:extLst>
                      <a:ext uri="{53640926-AAD7-44D8-BBD7-CCE9431645EC}">
                        <a14:shadowObscured xmlns:a14="http://schemas.microsoft.com/office/drawing/2010/main"/>
                      </a:ext>
                    </a:extLst>
                  </pic:spPr>
                </pic:pic>
              </a:graphicData>
            </a:graphic>
          </wp:inline>
        </w:drawing>
      </w:r>
      <w:r w:rsidRPr="007C120D">
        <w:rPr>
          <w:rFonts w:ascii="Open Sans" w:hAnsi="Open Sans" w:cs="Open Sans"/>
        </w:rPr>
        <w:br w:type="page"/>
      </w:r>
    </w:p>
    <w:p w14:paraId="745A7C5F" w14:textId="77777777" w:rsidR="00DB2B46" w:rsidRPr="00EE2110" w:rsidRDefault="00DB2B46" w:rsidP="003D19A4">
      <w:pPr>
        <w:pStyle w:val="01Title1"/>
        <w:rPr>
          <w:rFonts w:ascii="Open Sans" w:hAnsi="Open Sans" w:cs="Open Sans"/>
          <w:color w:val="auto"/>
          <w:sz w:val="28"/>
          <w:szCs w:val="40"/>
        </w:rPr>
      </w:pPr>
      <w:r w:rsidRPr="00EE2110">
        <w:rPr>
          <w:rFonts w:ascii="Open Sans" w:hAnsi="Open Sans" w:cs="Open Sans"/>
          <w:color w:val="auto"/>
          <w:sz w:val="28"/>
          <w:szCs w:val="40"/>
        </w:rPr>
        <w:lastRenderedPageBreak/>
        <w:t>Consentement</w:t>
      </w:r>
    </w:p>
    <w:p w14:paraId="4E623AF7" w14:textId="77777777" w:rsidR="00DB2B46" w:rsidRPr="007C120D" w:rsidRDefault="0073577F" w:rsidP="00DB2B46">
      <w:pPr>
        <w:pStyle w:val="04BodytextBlock"/>
        <w:spacing w:before="0" w:after="0"/>
        <w:rPr>
          <w:rFonts w:ascii="Open Sans" w:hAnsi="Open Sans" w:cs="Open Sans"/>
          <w:b/>
          <w:bCs/>
          <w:sz w:val="20"/>
          <w:szCs w:val="20"/>
        </w:rPr>
      </w:pPr>
      <w:r w:rsidRPr="007C120D">
        <w:rPr>
          <w:rFonts w:ascii="Open Sans" w:hAnsi="Open Sans" w:cs="Open Sans"/>
          <w:b/>
          <w:sz w:val="20"/>
        </w:rPr>
        <w:t>Déclaration de consentement pour la participation au projet de recherche</w:t>
      </w:r>
    </w:p>
    <w:p w14:paraId="297CEDEC" w14:textId="77777777" w:rsidR="00DB2B46" w:rsidRPr="007C120D" w:rsidRDefault="00DB2B46" w:rsidP="00DB2B46">
      <w:pPr>
        <w:pStyle w:val="04BodytextBlock"/>
        <w:spacing w:before="0" w:after="0"/>
        <w:rPr>
          <w:rFonts w:ascii="Open Sans" w:hAnsi="Open Sans" w:cs="Open Sans"/>
          <w:bCs/>
          <w:sz w:val="18"/>
          <w:szCs w:val="18"/>
        </w:rPr>
      </w:pPr>
      <w:r w:rsidRPr="007C120D">
        <w:rPr>
          <w:rFonts w:ascii="Open Sans" w:hAnsi="Open Sans" w:cs="Open Sans"/>
          <w:sz w:val="18"/>
        </w:rPr>
        <w:t>Veuillez lire attentivement la déclaration ci-après. Si vous ne comprenez pas un terme ou souhaitez des éclaircissements, merci de nous contacter. Votre consentement écrit est nécessaire pour participer.</w:t>
      </w:r>
    </w:p>
    <w:p w14:paraId="38C0488F" w14:textId="77777777" w:rsidR="007D6489" w:rsidRPr="007C120D" w:rsidRDefault="007D6489" w:rsidP="00DB2B46">
      <w:pPr>
        <w:pStyle w:val="04BodytextBlock"/>
        <w:spacing w:before="0" w:after="0"/>
        <w:rPr>
          <w:rFonts w:ascii="Open Sans" w:hAnsi="Open Sans" w:cs="Open Sans"/>
          <w:sz w:val="18"/>
          <w:szCs w:val="18"/>
        </w:rPr>
      </w:pPr>
    </w:p>
    <w:tbl>
      <w:tblPr>
        <w:tblStyle w:val="TableGrid"/>
        <w:tblW w:w="0" w:type="auto"/>
        <w:jc w:val="center"/>
        <w:tblLook w:val="04A0" w:firstRow="1" w:lastRow="0" w:firstColumn="1" w:lastColumn="0" w:noHBand="0" w:noVBand="1"/>
      </w:tblPr>
      <w:tblGrid>
        <w:gridCol w:w="3681"/>
        <w:gridCol w:w="5528"/>
      </w:tblGrid>
      <w:tr w:rsidR="00747AB5" w:rsidRPr="007C120D" w14:paraId="1D2520C7" w14:textId="77777777" w:rsidTr="00A1253A">
        <w:trPr>
          <w:jc w:val="center"/>
        </w:trPr>
        <w:tc>
          <w:tcPr>
            <w:tcW w:w="3681" w:type="dxa"/>
          </w:tcPr>
          <w:p w14:paraId="43AC56EA" w14:textId="4CF12D7B" w:rsidR="00A1253A" w:rsidRPr="007C120D" w:rsidRDefault="00135181" w:rsidP="00A1253A">
            <w:pPr>
              <w:pStyle w:val="04BodytextBlock"/>
              <w:spacing w:before="0" w:after="0"/>
              <w:rPr>
                <w:rFonts w:ascii="Open Sans" w:hAnsi="Open Sans" w:cs="Open Sans"/>
                <w:sz w:val="18"/>
                <w:szCs w:val="18"/>
              </w:rPr>
            </w:pPr>
            <w:r w:rsidRPr="007C120D">
              <w:rPr>
                <w:rFonts w:ascii="Open Sans" w:hAnsi="Open Sans" w:cs="Open Sans"/>
                <w:sz w:val="18"/>
              </w:rPr>
              <w:t>Numéro d</w:t>
            </w:r>
            <w:r w:rsidR="007C120D">
              <w:rPr>
                <w:rFonts w:ascii="Open Sans" w:hAnsi="Open Sans" w:cs="Open Sans"/>
                <w:sz w:val="18"/>
              </w:rPr>
              <w:t>’</w:t>
            </w:r>
            <w:r w:rsidRPr="007C120D">
              <w:rPr>
                <w:rFonts w:ascii="Open Sans" w:hAnsi="Open Sans" w:cs="Open Sans"/>
                <w:sz w:val="18"/>
              </w:rPr>
              <w:t>identification de la commission d</w:t>
            </w:r>
            <w:r w:rsidR="007C120D">
              <w:rPr>
                <w:rFonts w:ascii="Open Sans" w:hAnsi="Open Sans" w:cs="Open Sans"/>
                <w:sz w:val="18"/>
              </w:rPr>
              <w:t>’</w:t>
            </w:r>
            <w:r w:rsidRPr="007C120D">
              <w:rPr>
                <w:rFonts w:ascii="Open Sans" w:hAnsi="Open Sans" w:cs="Open Sans"/>
                <w:sz w:val="18"/>
              </w:rPr>
              <w:t>éthique :</w:t>
            </w:r>
            <w:r w:rsidRPr="007C120D">
              <w:rPr>
                <w:rFonts w:ascii="Open Sans" w:hAnsi="Open Sans" w:cs="Open Sans"/>
                <w:sz w:val="18"/>
              </w:rPr>
              <w:tab/>
            </w:r>
          </w:p>
        </w:tc>
        <w:tc>
          <w:tcPr>
            <w:tcW w:w="5528" w:type="dxa"/>
          </w:tcPr>
          <w:p w14:paraId="458F14FE" w14:textId="77777777" w:rsidR="00A1253A" w:rsidRPr="007C120D" w:rsidRDefault="000B2A43" w:rsidP="00DB2B46">
            <w:pPr>
              <w:pStyle w:val="04BodytextBlock"/>
              <w:spacing w:before="0" w:after="0"/>
              <w:rPr>
                <w:rFonts w:ascii="Open Sans" w:hAnsi="Open Sans" w:cs="Open Sans"/>
                <w:sz w:val="18"/>
                <w:szCs w:val="18"/>
              </w:rPr>
            </w:pPr>
            <w:r w:rsidRPr="007C120D">
              <w:rPr>
                <w:rFonts w:ascii="Open Sans" w:hAnsi="Open Sans" w:cs="Open Sans"/>
                <w:sz w:val="18"/>
              </w:rPr>
              <w:t>N° BASEC : 2023-00772</w:t>
            </w:r>
          </w:p>
        </w:tc>
      </w:tr>
      <w:tr w:rsidR="00747AB5" w:rsidRPr="007C120D" w14:paraId="06C50614" w14:textId="77777777" w:rsidTr="00A1253A">
        <w:trPr>
          <w:jc w:val="center"/>
        </w:trPr>
        <w:tc>
          <w:tcPr>
            <w:tcW w:w="3681" w:type="dxa"/>
          </w:tcPr>
          <w:p w14:paraId="3467373A" w14:textId="77777777" w:rsidR="00A1253A" w:rsidRPr="007C120D" w:rsidRDefault="00A1253A" w:rsidP="00DB2B46">
            <w:pPr>
              <w:pStyle w:val="04BodytextBlock"/>
              <w:spacing w:before="0" w:after="0"/>
              <w:rPr>
                <w:rFonts w:ascii="Open Sans" w:hAnsi="Open Sans" w:cs="Open Sans"/>
                <w:sz w:val="18"/>
                <w:szCs w:val="18"/>
              </w:rPr>
            </w:pPr>
            <w:r w:rsidRPr="007C120D">
              <w:rPr>
                <w:rFonts w:ascii="Open Sans" w:hAnsi="Open Sans" w:cs="Open Sans"/>
                <w:sz w:val="18"/>
              </w:rPr>
              <w:t>Intitulé du projet de recherche :</w:t>
            </w:r>
          </w:p>
        </w:tc>
        <w:tc>
          <w:tcPr>
            <w:tcW w:w="5528" w:type="dxa"/>
          </w:tcPr>
          <w:p w14:paraId="76BE8A1A" w14:textId="77777777" w:rsidR="00A1253A" w:rsidRPr="007C120D" w:rsidRDefault="00A1253A" w:rsidP="00DB2B46">
            <w:pPr>
              <w:pStyle w:val="04BodytextBlock"/>
              <w:spacing w:before="0" w:after="0"/>
              <w:rPr>
                <w:rFonts w:ascii="Open Sans" w:hAnsi="Open Sans" w:cs="Open Sans"/>
                <w:sz w:val="18"/>
                <w:szCs w:val="18"/>
              </w:rPr>
            </w:pPr>
            <w:r w:rsidRPr="007C120D">
              <w:rPr>
                <w:rFonts w:ascii="Open Sans" w:hAnsi="Open Sans" w:cs="Open Sans"/>
                <w:sz w:val="18"/>
              </w:rPr>
              <w:t>Surveillance des blessures et maladies lors des compétitions de la FIFA 2023-2028</w:t>
            </w:r>
          </w:p>
        </w:tc>
      </w:tr>
      <w:tr w:rsidR="00747AB5" w:rsidRPr="007C120D" w14:paraId="131C515E" w14:textId="77777777" w:rsidTr="00A1253A">
        <w:trPr>
          <w:jc w:val="center"/>
        </w:trPr>
        <w:tc>
          <w:tcPr>
            <w:tcW w:w="3681" w:type="dxa"/>
          </w:tcPr>
          <w:p w14:paraId="4F86DFD7" w14:textId="77777777" w:rsidR="00A1253A" w:rsidRPr="007C120D" w:rsidRDefault="00A1253A" w:rsidP="00DB2B46">
            <w:pPr>
              <w:pStyle w:val="04BodytextBlock"/>
              <w:spacing w:before="0" w:after="0"/>
              <w:rPr>
                <w:rFonts w:ascii="Open Sans" w:hAnsi="Open Sans" w:cs="Open Sans"/>
                <w:sz w:val="18"/>
                <w:szCs w:val="18"/>
              </w:rPr>
            </w:pPr>
            <w:r w:rsidRPr="007C120D">
              <w:rPr>
                <w:rFonts w:ascii="Open Sans" w:hAnsi="Open Sans" w:cs="Open Sans"/>
                <w:sz w:val="18"/>
              </w:rPr>
              <w:t>Institution organisatrice du projet de recherche :</w:t>
            </w:r>
          </w:p>
        </w:tc>
        <w:tc>
          <w:tcPr>
            <w:tcW w:w="5528" w:type="dxa"/>
          </w:tcPr>
          <w:p w14:paraId="04462C40" w14:textId="77777777" w:rsidR="00A1253A" w:rsidRPr="007C120D" w:rsidRDefault="00A1253A" w:rsidP="00DB2B46">
            <w:pPr>
              <w:pStyle w:val="04BodytextBlock"/>
              <w:spacing w:before="0" w:after="0"/>
              <w:rPr>
                <w:rFonts w:ascii="Open Sans" w:hAnsi="Open Sans" w:cs="Open Sans"/>
                <w:sz w:val="18"/>
                <w:szCs w:val="18"/>
              </w:rPr>
            </w:pPr>
            <w:r w:rsidRPr="007C120D">
              <w:rPr>
                <w:rFonts w:ascii="Open Sans" w:hAnsi="Open Sans" w:cs="Open Sans"/>
                <w:sz w:val="18"/>
              </w:rPr>
              <w:t>Fédération Internationale de Football Association</w:t>
            </w:r>
          </w:p>
        </w:tc>
      </w:tr>
      <w:tr w:rsidR="00747AB5" w:rsidRPr="007C120D" w14:paraId="249E6A07" w14:textId="77777777" w:rsidTr="00A1253A">
        <w:trPr>
          <w:jc w:val="center"/>
        </w:trPr>
        <w:tc>
          <w:tcPr>
            <w:tcW w:w="3681" w:type="dxa"/>
          </w:tcPr>
          <w:p w14:paraId="406A4CE1" w14:textId="77777777" w:rsidR="00A1253A" w:rsidRPr="007C120D" w:rsidRDefault="00A1253A" w:rsidP="00DB2B46">
            <w:pPr>
              <w:pStyle w:val="04BodytextBlock"/>
              <w:spacing w:before="0" w:after="0"/>
              <w:rPr>
                <w:rFonts w:ascii="Open Sans" w:hAnsi="Open Sans" w:cs="Open Sans"/>
                <w:sz w:val="18"/>
                <w:szCs w:val="18"/>
              </w:rPr>
            </w:pPr>
            <w:r w:rsidRPr="007C120D">
              <w:rPr>
                <w:rFonts w:ascii="Open Sans" w:hAnsi="Open Sans" w:cs="Open Sans"/>
                <w:sz w:val="18"/>
              </w:rPr>
              <w:t>Lieu de mise en œuvre :</w:t>
            </w:r>
          </w:p>
        </w:tc>
        <w:tc>
          <w:tcPr>
            <w:tcW w:w="5528" w:type="dxa"/>
          </w:tcPr>
          <w:p w14:paraId="49142363" w14:textId="77777777" w:rsidR="00A1253A" w:rsidRPr="007C120D" w:rsidRDefault="00A1253A" w:rsidP="00DB2B46">
            <w:pPr>
              <w:pStyle w:val="04BodytextBlock"/>
              <w:spacing w:before="0" w:after="0"/>
              <w:rPr>
                <w:rFonts w:ascii="Open Sans" w:hAnsi="Open Sans" w:cs="Open Sans"/>
                <w:sz w:val="18"/>
                <w:szCs w:val="18"/>
              </w:rPr>
            </w:pPr>
            <w:r w:rsidRPr="007C120D">
              <w:rPr>
                <w:rFonts w:ascii="Open Sans" w:hAnsi="Open Sans" w:cs="Open Sans"/>
                <w:sz w:val="18"/>
              </w:rPr>
              <w:t xml:space="preserve">International </w:t>
            </w:r>
          </w:p>
        </w:tc>
      </w:tr>
      <w:tr w:rsidR="00747AB5" w:rsidRPr="007C120D" w14:paraId="3F31A658" w14:textId="77777777" w:rsidTr="00A1253A">
        <w:trPr>
          <w:jc w:val="center"/>
        </w:trPr>
        <w:tc>
          <w:tcPr>
            <w:tcW w:w="3681" w:type="dxa"/>
          </w:tcPr>
          <w:p w14:paraId="6C5658F2" w14:textId="77777777" w:rsidR="00A1253A" w:rsidRPr="007C120D" w:rsidRDefault="00A1253A" w:rsidP="00DB2B46">
            <w:pPr>
              <w:pStyle w:val="04BodytextBlock"/>
              <w:spacing w:before="0" w:after="0"/>
              <w:rPr>
                <w:rFonts w:ascii="Open Sans" w:hAnsi="Open Sans" w:cs="Open Sans"/>
                <w:sz w:val="18"/>
                <w:szCs w:val="18"/>
              </w:rPr>
            </w:pPr>
            <w:r w:rsidRPr="007C120D">
              <w:rPr>
                <w:rFonts w:ascii="Open Sans" w:hAnsi="Open Sans" w:cs="Open Sans"/>
                <w:sz w:val="18"/>
              </w:rPr>
              <w:t>Chef du projet de recherche :</w:t>
            </w:r>
          </w:p>
        </w:tc>
        <w:tc>
          <w:tcPr>
            <w:tcW w:w="5528" w:type="dxa"/>
          </w:tcPr>
          <w:p w14:paraId="479F23EA" w14:textId="77777777" w:rsidR="00A1253A" w:rsidRPr="007C120D" w:rsidRDefault="005717AF" w:rsidP="00DB2B46">
            <w:pPr>
              <w:pStyle w:val="04BodytextBlock"/>
              <w:spacing w:before="0" w:after="0"/>
              <w:rPr>
                <w:rFonts w:ascii="Open Sans" w:hAnsi="Open Sans" w:cs="Open Sans"/>
                <w:sz w:val="18"/>
                <w:szCs w:val="18"/>
              </w:rPr>
            </w:pPr>
            <w:r w:rsidRPr="007C120D">
              <w:rPr>
                <w:rFonts w:ascii="Open Sans" w:hAnsi="Open Sans" w:cs="Open Sans"/>
                <w:sz w:val="18"/>
              </w:rPr>
              <w:t>Ben Clarsen</w:t>
            </w:r>
          </w:p>
        </w:tc>
      </w:tr>
    </w:tbl>
    <w:p w14:paraId="6EC74BBE" w14:textId="77777777" w:rsidR="00DB2B46"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ab/>
      </w:r>
    </w:p>
    <w:p w14:paraId="6EB1A6B1" w14:textId="25199F79" w:rsidR="00DB2B46" w:rsidRPr="007C120D" w:rsidRDefault="00DB2B46" w:rsidP="006B2BEB">
      <w:pPr>
        <w:pStyle w:val="04BodytextBlock"/>
        <w:numPr>
          <w:ilvl w:val="0"/>
          <w:numId w:val="39"/>
        </w:numPr>
        <w:spacing w:before="0" w:after="0"/>
        <w:ind w:left="567"/>
        <w:rPr>
          <w:rFonts w:ascii="Open Sans" w:hAnsi="Open Sans" w:cs="Open Sans"/>
          <w:sz w:val="18"/>
          <w:szCs w:val="18"/>
        </w:rPr>
      </w:pPr>
      <w:r w:rsidRPr="007C120D">
        <w:rPr>
          <w:rFonts w:ascii="Open Sans" w:hAnsi="Open Sans" w:cs="Open Sans"/>
          <w:sz w:val="18"/>
        </w:rPr>
        <w:t>J</w:t>
      </w:r>
      <w:r w:rsidR="007C120D">
        <w:rPr>
          <w:rFonts w:ascii="Open Sans" w:hAnsi="Open Sans" w:cs="Open Sans"/>
          <w:sz w:val="18"/>
        </w:rPr>
        <w:t>’</w:t>
      </w:r>
      <w:r w:rsidRPr="007C120D">
        <w:rPr>
          <w:rFonts w:ascii="Open Sans" w:hAnsi="Open Sans" w:cs="Open Sans"/>
          <w:sz w:val="18"/>
        </w:rPr>
        <w:t>ai été informé(e) des finalités et modalités du projet de recherche, ainsi que de ses éventuels avantages, inconvénients et risques.</w:t>
      </w:r>
    </w:p>
    <w:p w14:paraId="3054B915" w14:textId="39D6794D" w:rsidR="00DB2B46" w:rsidRPr="007C120D" w:rsidRDefault="00DB2B46" w:rsidP="006B2BEB">
      <w:pPr>
        <w:pStyle w:val="04BodytextBlock"/>
        <w:numPr>
          <w:ilvl w:val="0"/>
          <w:numId w:val="39"/>
        </w:numPr>
        <w:spacing w:before="0" w:after="0"/>
        <w:ind w:left="567"/>
        <w:rPr>
          <w:rFonts w:ascii="Open Sans" w:hAnsi="Open Sans" w:cs="Open Sans"/>
          <w:sz w:val="18"/>
          <w:szCs w:val="18"/>
        </w:rPr>
      </w:pPr>
      <w:r w:rsidRPr="007C120D">
        <w:rPr>
          <w:rFonts w:ascii="Open Sans" w:hAnsi="Open Sans" w:cs="Open Sans"/>
          <w:sz w:val="18"/>
        </w:rPr>
        <w:t>Je suis volontaire pour participer au projet de recherche et reconnais et accepte les informations présentées dans la description ci-avant. J</w:t>
      </w:r>
      <w:r w:rsidR="007C120D">
        <w:rPr>
          <w:rFonts w:ascii="Open Sans" w:hAnsi="Open Sans" w:cs="Open Sans"/>
          <w:sz w:val="18"/>
        </w:rPr>
        <w:t>’</w:t>
      </w:r>
      <w:r w:rsidRPr="007C120D">
        <w:rPr>
          <w:rFonts w:ascii="Open Sans" w:hAnsi="Open Sans" w:cs="Open Sans"/>
          <w:sz w:val="18"/>
        </w:rPr>
        <w:t>ai eu suffisamment de temps pour réfléchir à cette décision.</w:t>
      </w:r>
    </w:p>
    <w:p w14:paraId="3D4D19F2" w14:textId="70674A95" w:rsidR="00DB2B46" w:rsidRPr="007C120D" w:rsidRDefault="00DB2B46" w:rsidP="006B2BEB">
      <w:pPr>
        <w:pStyle w:val="04BodytextBlock"/>
        <w:numPr>
          <w:ilvl w:val="0"/>
          <w:numId w:val="39"/>
        </w:numPr>
        <w:spacing w:before="0" w:after="0"/>
        <w:ind w:left="567"/>
        <w:rPr>
          <w:rFonts w:ascii="Open Sans" w:hAnsi="Open Sans" w:cs="Open Sans"/>
          <w:sz w:val="18"/>
          <w:szCs w:val="18"/>
        </w:rPr>
      </w:pPr>
      <w:r w:rsidRPr="007C120D">
        <w:rPr>
          <w:rFonts w:ascii="Open Sans" w:hAnsi="Open Sans" w:cs="Open Sans"/>
          <w:sz w:val="18"/>
        </w:rPr>
        <w:t>J</w:t>
      </w:r>
      <w:r w:rsidR="007C120D">
        <w:rPr>
          <w:rFonts w:ascii="Open Sans" w:hAnsi="Open Sans" w:cs="Open Sans"/>
          <w:sz w:val="18"/>
        </w:rPr>
        <w:t>’</w:t>
      </w:r>
      <w:r w:rsidRPr="007C120D">
        <w:rPr>
          <w:rFonts w:ascii="Open Sans" w:hAnsi="Open Sans" w:cs="Open Sans"/>
          <w:sz w:val="18"/>
        </w:rPr>
        <w:t>ai reçu des réponses aux interrogations concernant ma participation à ce projet. J</w:t>
      </w:r>
      <w:r w:rsidR="007C120D">
        <w:rPr>
          <w:rFonts w:ascii="Open Sans" w:hAnsi="Open Sans" w:cs="Open Sans"/>
          <w:sz w:val="18"/>
        </w:rPr>
        <w:t>’</w:t>
      </w:r>
      <w:r w:rsidRPr="007C120D">
        <w:rPr>
          <w:rFonts w:ascii="Open Sans" w:hAnsi="Open Sans" w:cs="Open Sans"/>
          <w:sz w:val="18"/>
        </w:rPr>
        <w:t>ai reçu un exemplaire des informations sur le projet et je donne mon consentement.</w:t>
      </w:r>
    </w:p>
    <w:p w14:paraId="51E91F0C" w14:textId="7B768174" w:rsidR="00DB2B46" w:rsidRPr="007C120D" w:rsidRDefault="00DB2B46" w:rsidP="006B2BEB">
      <w:pPr>
        <w:pStyle w:val="04BodytextBlock"/>
        <w:numPr>
          <w:ilvl w:val="0"/>
          <w:numId w:val="39"/>
        </w:numPr>
        <w:spacing w:before="0" w:after="0"/>
        <w:ind w:left="567"/>
        <w:rPr>
          <w:rFonts w:ascii="Open Sans" w:hAnsi="Open Sans" w:cs="Open Sans"/>
          <w:sz w:val="18"/>
          <w:szCs w:val="18"/>
        </w:rPr>
      </w:pPr>
      <w:r w:rsidRPr="007C120D">
        <w:rPr>
          <w:rFonts w:ascii="Open Sans" w:hAnsi="Open Sans" w:cs="Open Sans"/>
          <w:sz w:val="18"/>
        </w:rPr>
        <w:t>Si des résultats peuvent avoir un effet direct sur ma santé, j</w:t>
      </w:r>
      <w:r w:rsidR="007C120D">
        <w:rPr>
          <w:rFonts w:ascii="Open Sans" w:hAnsi="Open Sans" w:cs="Open Sans"/>
          <w:sz w:val="18"/>
        </w:rPr>
        <w:t>’</w:t>
      </w:r>
      <w:r w:rsidRPr="007C120D">
        <w:rPr>
          <w:rFonts w:ascii="Open Sans" w:hAnsi="Open Sans" w:cs="Open Sans"/>
          <w:sz w:val="18"/>
        </w:rPr>
        <w:t>en serais informé(e). Si je ne souhaite pas être informé(e), je l</w:t>
      </w:r>
      <w:r w:rsidR="007C120D">
        <w:rPr>
          <w:rFonts w:ascii="Open Sans" w:hAnsi="Open Sans" w:cs="Open Sans"/>
          <w:sz w:val="18"/>
        </w:rPr>
        <w:t>’</w:t>
      </w:r>
      <w:r w:rsidRPr="007C120D">
        <w:rPr>
          <w:rFonts w:ascii="Open Sans" w:hAnsi="Open Sans" w:cs="Open Sans"/>
          <w:sz w:val="18"/>
        </w:rPr>
        <w:t>indiquerai au médecin de mon équipe.</w:t>
      </w:r>
    </w:p>
    <w:p w14:paraId="7758E9CB" w14:textId="007FDF97" w:rsidR="00DB2B46" w:rsidRPr="007C120D" w:rsidRDefault="00DB2B46" w:rsidP="006B2BEB">
      <w:pPr>
        <w:pStyle w:val="04BodytextBlock"/>
        <w:numPr>
          <w:ilvl w:val="0"/>
          <w:numId w:val="39"/>
        </w:numPr>
        <w:spacing w:before="0" w:after="0"/>
        <w:ind w:left="567"/>
        <w:rPr>
          <w:rFonts w:ascii="Open Sans" w:hAnsi="Open Sans" w:cs="Open Sans"/>
          <w:sz w:val="18"/>
          <w:szCs w:val="18"/>
        </w:rPr>
      </w:pPr>
      <w:r w:rsidRPr="007C120D">
        <w:rPr>
          <w:rFonts w:ascii="Open Sans" w:hAnsi="Open Sans" w:cs="Open Sans"/>
          <w:sz w:val="18"/>
        </w:rPr>
        <w:t>J</w:t>
      </w:r>
      <w:r w:rsidR="007C120D">
        <w:rPr>
          <w:rFonts w:ascii="Open Sans" w:hAnsi="Open Sans" w:cs="Open Sans"/>
          <w:sz w:val="18"/>
        </w:rPr>
        <w:t>’</w:t>
      </w:r>
      <w:r w:rsidRPr="007C120D">
        <w:rPr>
          <w:rFonts w:ascii="Open Sans" w:hAnsi="Open Sans" w:cs="Open Sans"/>
          <w:sz w:val="18"/>
        </w:rPr>
        <w:t>ai pris connaissance du fait que mes données personnelles et médicales ne sont partagées que sous forme chiffrée dans le cadre du projet de recherche. La FIFA s</w:t>
      </w:r>
      <w:r w:rsidR="007C120D">
        <w:rPr>
          <w:rFonts w:ascii="Open Sans" w:hAnsi="Open Sans" w:cs="Open Sans"/>
          <w:sz w:val="18"/>
        </w:rPr>
        <w:t>’</w:t>
      </w:r>
      <w:r w:rsidRPr="007C120D">
        <w:rPr>
          <w:rFonts w:ascii="Open Sans" w:hAnsi="Open Sans" w:cs="Open Sans"/>
          <w:sz w:val="18"/>
        </w:rPr>
        <w:t>engage à ce que les données soient protégées conformément au droit suisse.</w:t>
      </w:r>
    </w:p>
    <w:p w14:paraId="290E1A2B" w14:textId="6EC50488" w:rsidR="00DB2B46" w:rsidRPr="007C120D" w:rsidRDefault="00DB2B46" w:rsidP="006B2BEB">
      <w:pPr>
        <w:pStyle w:val="04BodytextBlock"/>
        <w:numPr>
          <w:ilvl w:val="0"/>
          <w:numId w:val="39"/>
        </w:numPr>
        <w:spacing w:before="0" w:after="0"/>
        <w:ind w:left="567"/>
        <w:rPr>
          <w:rFonts w:ascii="Open Sans" w:hAnsi="Open Sans" w:cs="Open Sans"/>
          <w:sz w:val="18"/>
          <w:szCs w:val="18"/>
        </w:rPr>
      </w:pPr>
      <w:r w:rsidRPr="007C120D">
        <w:rPr>
          <w:rFonts w:ascii="Open Sans" w:hAnsi="Open Sans" w:cs="Open Sans"/>
          <w:sz w:val="18"/>
        </w:rPr>
        <w:t>Je peux me retirer du projet à tout moment sans avoir à motiver ma décision. Le traitement que je recevrai ne dépend pas de ma participation à ce projet de recherche. Les données collectées jusqu</w:t>
      </w:r>
      <w:r w:rsidR="007C120D">
        <w:rPr>
          <w:rFonts w:ascii="Open Sans" w:hAnsi="Open Sans" w:cs="Open Sans"/>
          <w:sz w:val="18"/>
        </w:rPr>
        <w:t>’</w:t>
      </w:r>
      <w:r w:rsidRPr="007C120D">
        <w:rPr>
          <w:rFonts w:ascii="Open Sans" w:hAnsi="Open Sans" w:cs="Open Sans"/>
          <w:sz w:val="18"/>
        </w:rPr>
        <w:t>à mon retrait pourront toujours faire l</w:t>
      </w:r>
      <w:r w:rsidR="007C120D">
        <w:rPr>
          <w:rFonts w:ascii="Open Sans" w:hAnsi="Open Sans" w:cs="Open Sans"/>
          <w:sz w:val="18"/>
        </w:rPr>
        <w:t>’</w:t>
      </w:r>
      <w:r w:rsidRPr="007C120D">
        <w:rPr>
          <w:rFonts w:ascii="Open Sans" w:hAnsi="Open Sans" w:cs="Open Sans"/>
          <w:sz w:val="18"/>
        </w:rPr>
        <w:t>objet d</w:t>
      </w:r>
      <w:r w:rsidR="007C120D">
        <w:rPr>
          <w:rFonts w:ascii="Open Sans" w:hAnsi="Open Sans" w:cs="Open Sans"/>
          <w:sz w:val="18"/>
        </w:rPr>
        <w:t>’</w:t>
      </w:r>
      <w:r w:rsidRPr="007C120D">
        <w:rPr>
          <w:rFonts w:ascii="Open Sans" w:hAnsi="Open Sans" w:cs="Open Sans"/>
          <w:sz w:val="18"/>
        </w:rPr>
        <w:t>une analyse dans le cadre du projet de recherche.</w:t>
      </w:r>
    </w:p>
    <w:p w14:paraId="1D0E9C32" w14:textId="77777777" w:rsidR="00DB2B46" w:rsidRPr="007C120D" w:rsidRDefault="00DB2B46" w:rsidP="00DB2B46">
      <w:pPr>
        <w:pStyle w:val="04BodytextBlock"/>
        <w:spacing w:before="0" w:after="0"/>
        <w:rPr>
          <w:rFonts w:ascii="Open Sans" w:hAnsi="Open Sans" w:cs="Open Sans"/>
          <w:sz w:val="18"/>
          <w:szCs w:val="18"/>
        </w:rPr>
      </w:pPr>
    </w:p>
    <w:p w14:paraId="548AE2F5" w14:textId="77777777" w:rsidR="00DB2B46" w:rsidRPr="007C120D" w:rsidRDefault="00DB2B46" w:rsidP="00DB2B46">
      <w:pPr>
        <w:pStyle w:val="04BodytextBlock"/>
        <w:spacing w:before="0" w:after="0"/>
        <w:rPr>
          <w:rFonts w:ascii="Open Sans" w:hAnsi="Open Sans" w:cs="Open Sans"/>
          <w:b/>
          <w:sz w:val="24"/>
          <w:szCs w:val="24"/>
        </w:rPr>
      </w:pPr>
      <w:r w:rsidRPr="007C120D">
        <w:rPr>
          <w:rFonts w:ascii="Open Sans" w:hAnsi="Open Sans" w:cs="Open Sans"/>
          <w:b/>
          <w:sz w:val="24"/>
        </w:rPr>
        <w:t xml:space="preserve">Participant(e) </w:t>
      </w:r>
    </w:p>
    <w:p w14:paraId="6F31C511" w14:textId="1129C35B" w:rsidR="00A3441E" w:rsidRPr="007C120D" w:rsidRDefault="00A3441E" w:rsidP="00A3441E">
      <w:pPr>
        <w:pStyle w:val="04BodytextBlock"/>
        <w:spacing w:before="0" w:after="0"/>
        <w:rPr>
          <w:rFonts w:ascii="Open Sans" w:hAnsi="Open Sans" w:cs="Open Sans"/>
          <w:sz w:val="18"/>
          <w:szCs w:val="18"/>
        </w:rPr>
      </w:pPr>
      <w:r w:rsidRPr="007C120D">
        <w:rPr>
          <w:rFonts w:ascii="Segoe UI Symbol" w:hAnsi="Segoe UI Symbol" w:cs="Segoe UI Symbol"/>
          <w:sz w:val="18"/>
        </w:rPr>
        <w:t>☐</w:t>
      </w:r>
      <w:r w:rsidR="007C120D">
        <w:rPr>
          <w:rFonts w:ascii="Open Sans" w:hAnsi="Open Sans" w:cs="Open Sans"/>
          <w:sz w:val="20"/>
        </w:rPr>
        <w:t xml:space="preserve"> </w:t>
      </w:r>
      <w:r w:rsidR="00EE2110">
        <w:rPr>
          <w:rFonts w:ascii="Open Sans" w:hAnsi="Open Sans" w:cs="Open Sans"/>
          <w:sz w:val="20"/>
        </w:rPr>
        <w:tab/>
      </w:r>
      <w:r w:rsidRPr="007C120D">
        <w:rPr>
          <w:rFonts w:ascii="Open Sans" w:hAnsi="Open Sans" w:cs="Open Sans"/>
          <w:sz w:val="18"/>
        </w:rPr>
        <w:t>Je consens à l</w:t>
      </w:r>
      <w:r w:rsidR="007C120D">
        <w:rPr>
          <w:rFonts w:ascii="Open Sans" w:hAnsi="Open Sans" w:cs="Open Sans"/>
          <w:sz w:val="18"/>
        </w:rPr>
        <w:t>’</w:t>
      </w:r>
      <w:r w:rsidRPr="007C120D">
        <w:rPr>
          <w:rFonts w:ascii="Open Sans" w:hAnsi="Open Sans" w:cs="Open Sans"/>
          <w:sz w:val="18"/>
        </w:rPr>
        <w:t>utilisation de mes données dans le cadre du projet de recherche tel que décrit ci-avant.</w:t>
      </w:r>
    </w:p>
    <w:p w14:paraId="636204E0" w14:textId="0A3833E8" w:rsidR="009661A7" w:rsidRPr="007C120D" w:rsidRDefault="009661A7" w:rsidP="00EE2110">
      <w:pPr>
        <w:pStyle w:val="04BodytextBlock"/>
        <w:spacing w:before="0" w:after="0"/>
        <w:ind w:left="720" w:hanging="720"/>
        <w:rPr>
          <w:rFonts w:ascii="Open Sans" w:hAnsi="Open Sans" w:cs="Open Sans"/>
          <w:sz w:val="18"/>
          <w:szCs w:val="18"/>
        </w:rPr>
      </w:pPr>
      <w:r w:rsidRPr="007C120D">
        <w:rPr>
          <w:rFonts w:ascii="Segoe UI Symbol" w:hAnsi="Segoe UI Symbol" w:cs="Segoe UI Symbol"/>
          <w:sz w:val="18"/>
        </w:rPr>
        <w:t>☐</w:t>
      </w:r>
      <w:r w:rsidR="007C120D">
        <w:rPr>
          <w:rFonts w:ascii="Open Sans" w:hAnsi="Open Sans" w:cs="Open Sans"/>
          <w:sz w:val="20"/>
        </w:rPr>
        <w:t xml:space="preserve"> </w:t>
      </w:r>
      <w:r w:rsidR="00EE2110">
        <w:rPr>
          <w:rFonts w:ascii="Open Sans" w:hAnsi="Open Sans" w:cs="Open Sans"/>
          <w:sz w:val="20"/>
        </w:rPr>
        <w:tab/>
      </w:r>
      <w:r w:rsidRPr="007C120D">
        <w:rPr>
          <w:rFonts w:ascii="Open Sans" w:hAnsi="Open Sans" w:cs="Open Sans"/>
          <w:sz w:val="18"/>
        </w:rPr>
        <w:t>Je consens à l</w:t>
      </w:r>
      <w:r w:rsidR="007C120D">
        <w:rPr>
          <w:rFonts w:ascii="Open Sans" w:hAnsi="Open Sans" w:cs="Open Sans"/>
          <w:sz w:val="18"/>
        </w:rPr>
        <w:t>’</w:t>
      </w:r>
      <w:r w:rsidRPr="007C120D">
        <w:rPr>
          <w:rFonts w:ascii="Open Sans" w:hAnsi="Open Sans" w:cs="Open Sans"/>
          <w:sz w:val="18"/>
        </w:rPr>
        <w:t>utilisation de mes données dans le cadre de futurs projets de recherche approuvés par une commission d</w:t>
      </w:r>
      <w:r w:rsidR="007C120D">
        <w:rPr>
          <w:rFonts w:ascii="Open Sans" w:hAnsi="Open Sans" w:cs="Open Sans"/>
          <w:sz w:val="18"/>
        </w:rPr>
        <w:t>’</w:t>
      </w:r>
      <w:r w:rsidRPr="007C120D">
        <w:rPr>
          <w:rFonts w:ascii="Open Sans" w:hAnsi="Open Sans" w:cs="Open Sans"/>
          <w:sz w:val="18"/>
        </w:rPr>
        <w:t>éthique de recherche médicale.</w:t>
      </w:r>
      <w:r w:rsidR="007C120D">
        <w:rPr>
          <w:rFonts w:ascii="Open Sans" w:hAnsi="Open Sans" w:cs="Open Sans"/>
          <w:sz w:val="18"/>
        </w:rPr>
        <w:t xml:space="preserve"> </w:t>
      </w:r>
    </w:p>
    <w:p w14:paraId="4261EE33" w14:textId="292C0773" w:rsidR="005A4893" w:rsidRPr="007C120D" w:rsidRDefault="009661A7" w:rsidP="00EE2110">
      <w:pPr>
        <w:pStyle w:val="04BodytextBlock"/>
        <w:spacing w:before="0"/>
        <w:ind w:left="720" w:hanging="720"/>
        <w:rPr>
          <w:rFonts w:ascii="Open Sans" w:hAnsi="Open Sans" w:cs="Open Sans"/>
          <w:sz w:val="18"/>
        </w:rPr>
      </w:pPr>
      <w:r w:rsidRPr="007C120D">
        <w:rPr>
          <w:rFonts w:ascii="Segoe UI Symbol" w:hAnsi="Segoe UI Symbol" w:cs="Segoe UI Symbol"/>
          <w:sz w:val="18"/>
        </w:rPr>
        <w:t>☐</w:t>
      </w:r>
      <w:r w:rsidR="007C120D">
        <w:rPr>
          <w:rFonts w:ascii="Open Sans" w:hAnsi="Open Sans" w:cs="Open Sans"/>
          <w:sz w:val="20"/>
        </w:rPr>
        <w:t xml:space="preserve"> </w:t>
      </w:r>
      <w:r w:rsidR="00EE2110">
        <w:rPr>
          <w:rFonts w:ascii="Open Sans" w:hAnsi="Open Sans" w:cs="Open Sans"/>
          <w:sz w:val="20"/>
        </w:rPr>
        <w:tab/>
      </w:r>
      <w:r w:rsidRPr="007C120D">
        <w:rPr>
          <w:rFonts w:ascii="Open Sans" w:hAnsi="Open Sans" w:cs="Open Sans"/>
          <w:sz w:val="18"/>
        </w:rPr>
        <w:t>Je consens à l</w:t>
      </w:r>
      <w:r w:rsidR="007C120D">
        <w:rPr>
          <w:rFonts w:ascii="Open Sans" w:hAnsi="Open Sans" w:cs="Open Sans"/>
          <w:sz w:val="18"/>
        </w:rPr>
        <w:t>’</w:t>
      </w:r>
      <w:r w:rsidRPr="007C120D">
        <w:rPr>
          <w:rFonts w:ascii="Open Sans" w:hAnsi="Open Sans" w:cs="Open Sans"/>
          <w:sz w:val="18"/>
        </w:rPr>
        <w:t>utilisation des informations sur ma blessure (potentielle) à des fins d</w:t>
      </w:r>
      <w:r w:rsidR="007C120D">
        <w:rPr>
          <w:rFonts w:ascii="Open Sans" w:hAnsi="Open Sans" w:cs="Open Sans"/>
          <w:sz w:val="18"/>
        </w:rPr>
        <w:t>’</w:t>
      </w:r>
      <w:r w:rsidRPr="007C120D">
        <w:rPr>
          <w:rFonts w:ascii="Open Sans" w:hAnsi="Open Sans" w:cs="Open Sans"/>
          <w:sz w:val="18"/>
        </w:rPr>
        <w:t>analyse vidéo des mécanismes de la blessure. Je suis conscient(e) que cette démarche suppose de m</w:t>
      </w:r>
      <w:r w:rsidR="007C120D">
        <w:rPr>
          <w:rFonts w:ascii="Open Sans" w:hAnsi="Open Sans" w:cs="Open Sans"/>
          <w:sz w:val="18"/>
        </w:rPr>
        <w:t>’</w:t>
      </w:r>
      <w:r w:rsidRPr="007C120D">
        <w:rPr>
          <w:rFonts w:ascii="Open Sans" w:hAnsi="Open Sans" w:cs="Open Sans"/>
          <w:sz w:val="18"/>
        </w:rPr>
        <w:t>identifier et que la vidéo est susceptible d</w:t>
      </w:r>
      <w:r w:rsidR="007C120D">
        <w:rPr>
          <w:rFonts w:ascii="Open Sans" w:hAnsi="Open Sans" w:cs="Open Sans"/>
          <w:sz w:val="18"/>
        </w:rPr>
        <w:t>’</w:t>
      </w:r>
      <w:r w:rsidRPr="007C120D">
        <w:rPr>
          <w:rFonts w:ascii="Open Sans" w:hAnsi="Open Sans" w:cs="Open Sans"/>
          <w:sz w:val="18"/>
        </w:rPr>
        <w:t>être diffusée à des fins scientifiques et pédagogiques.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62"/>
        <w:gridCol w:w="5232"/>
      </w:tblGrid>
      <w:tr w:rsidR="00747AB5" w:rsidRPr="007C120D" w14:paraId="0B12ED67" w14:textId="77777777" w:rsidTr="006950FE">
        <w:tc>
          <w:tcPr>
            <w:tcW w:w="4962" w:type="dxa"/>
            <w:tcBorders>
              <w:bottom w:val="single" w:sz="4" w:space="0" w:color="auto"/>
              <w:right w:val="nil"/>
            </w:tcBorders>
          </w:tcPr>
          <w:p w14:paraId="41FBF8CA" w14:textId="77777777" w:rsidR="006950FE" w:rsidRPr="007C120D" w:rsidRDefault="006950FE" w:rsidP="00DB2B46">
            <w:pPr>
              <w:pStyle w:val="04BodytextBlock"/>
              <w:spacing w:before="0" w:after="0"/>
              <w:rPr>
                <w:rFonts w:ascii="Open Sans" w:hAnsi="Open Sans" w:cs="Open Sans"/>
                <w:bCs/>
                <w:sz w:val="20"/>
                <w:szCs w:val="20"/>
              </w:rPr>
            </w:pPr>
          </w:p>
          <w:p w14:paraId="7A842430" w14:textId="77777777" w:rsidR="006950FE" w:rsidRPr="007C120D" w:rsidRDefault="006950FE" w:rsidP="00DB2B46">
            <w:pPr>
              <w:pStyle w:val="04BodytextBlock"/>
              <w:spacing w:before="0" w:after="0"/>
              <w:rPr>
                <w:rFonts w:ascii="Open Sans" w:hAnsi="Open Sans" w:cs="Open Sans"/>
                <w:bCs/>
                <w:sz w:val="20"/>
                <w:szCs w:val="20"/>
              </w:rPr>
            </w:pPr>
          </w:p>
        </w:tc>
        <w:tc>
          <w:tcPr>
            <w:tcW w:w="5232" w:type="dxa"/>
            <w:tcBorders>
              <w:top w:val="nil"/>
              <w:left w:val="nil"/>
              <w:bottom w:val="single" w:sz="4" w:space="0" w:color="auto"/>
            </w:tcBorders>
          </w:tcPr>
          <w:p w14:paraId="3A6D383A" w14:textId="77777777" w:rsidR="006950FE" w:rsidRPr="007C120D" w:rsidRDefault="006950FE" w:rsidP="00DB2B46">
            <w:pPr>
              <w:pStyle w:val="04BodytextBlock"/>
              <w:spacing w:before="0" w:after="0"/>
              <w:rPr>
                <w:rFonts w:ascii="Open Sans" w:hAnsi="Open Sans" w:cs="Open Sans"/>
                <w:bCs/>
                <w:sz w:val="20"/>
                <w:szCs w:val="20"/>
              </w:rPr>
            </w:pPr>
          </w:p>
        </w:tc>
      </w:tr>
      <w:tr w:rsidR="00747AB5" w:rsidRPr="007C120D" w14:paraId="0E988E9E" w14:textId="77777777" w:rsidTr="006950FE">
        <w:tc>
          <w:tcPr>
            <w:tcW w:w="4962" w:type="dxa"/>
            <w:tcBorders>
              <w:top w:val="single" w:sz="4" w:space="0" w:color="auto"/>
              <w:bottom w:val="nil"/>
              <w:right w:val="nil"/>
            </w:tcBorders>
          </w:tcPr>
          <w:p w14:paraId="702A4435" w14:textId="77777777" w:rsidR="006950FE" w:rsidRPr="007C120D" w:rsidRDefault="006950FE" w:rsidP="00DB2B46">
            <w:pPr>
              <w:pStyle w:val="04BodytextBlock"/>
              <w:spacing w:before="0" w:after="0"/>
              <w:rPr>
                <w:rFonts w:ascii="Open Sans" w:hAnsi="Open Sans" w:cs="Open Sans"/>
                <w:bCs/>
                <w:sz w:val="20"/>
                <w:szCs w:val="20"/>
              </w:rPr>
            </w:pPr>
            <w:r w:rsidRPr="007C120D">
              <w:rPr>
                <w:rFonts w:ascii="Open Sans" w:hAnsi="Open Sans" w:cs="Open Sans"/>
                <w:sz w:val="18"/>
              </w:rPr>
              <w:t>Prénom et nom (en majuscules)</w:t>
            </w:r>
          </w:p>
        </w:tc>
        <w:tc>
          <w:tcPr>
            <w:tcW w:w="5232" w:type="dxa"/>
            <w:tcBorders>
              <w:top w:val="single" w:sz="4" w:space="0" w:color="auto"/>
              <w:left w:val="nil"/>
              <w:bottom w:val="nil"/>
            </w:tcBorders>
          </w:tcPr>
          <w:p w14:paraId="2087A383" w14:textId="77777777" w:rsidR="006950FE" w:rsidRPr="007C120D" w:rsidRDefault="006950FE" w:rsidP="00DB2B46">
            <w:pPr>
              <w:pStyle w:val="04BodytextBlock"/>
              <w:spacing w:before="0" w:after="0"/>
              <w:rPr>
                <w:rFonts w:ascii="Open Sans" w:hAnsi="Open Sans" w:cs="Open Sans"/>
                <w:bCs/>
                <w:sz w:val="20"/>
                <w:szCs w:val="20"/>
              </w:rPr>
            </w:pPr>
            <w:r w:rsidRPr="007C120D">
              <w:rPr>
                <w:rFonts w:ascii="Open Sans" w:hAnsi="Open Sans" w:cs="Open Sans"/>
                <w:sz w:val="18"/>
              </w:rPr>
              <w:t>Date de naissance</w:t>
            </w:r>
          </w:p>
        </w:tc>
      </w:tr>
      <w:tr w:rsidR="00747AB5" w:rsidRPr="007C120D" w14:paraId="6F361A1F" w14:textId="77777777" w:rsidTr="006950FE">
        <w:tc>
          <w:tcPr>
            <w:tcW w:w="4962" w:type="dxa"/>
            <w:tcBorders>
              <w:top w:val="nil"/>
              <w:right w:val="nil"/>
            </w:tcBorders>
          </w:tcPr>
          <w:p w14:paraId="0DA3F574" w14:textId="77777777" w:rsidR="006950FE" w:rsidRPr="007C120D" w:rsidRDefault="006950FE" w:rsidP="00DB2B46">
            <w:pPr>
              <w:pStyle w:val="04BodytextBlock"/>
              <w:spacing w:before="0" w:after="0"/>
              <w:rPr>
                <w:rFonts w:ascii="Open Sans" w:hAnsi="Open Sans" w:cs="Open Sans"/>
                <w:bCs/>
                <w:sz w:val="20"/>
                <w:szCs w:val="20"/>
              </w:rPr>
            </w:pPr>
          </w:p>
          <w:p w14:paraId="660C2381" w14:textId="77777777" w:rsidR="006950FE" w:rsidRPr="007C120D" w:rsidRDefault="006950FE" w:rsidP="00DB2B46">
            <w:pPr>
              <w:pStyle w:val="04BodytextBlock"/>
              <w:spacing w:before="0" w:after="0"/>
              <w:rPr>
                <w:rFonts w:ascii="Open Sans" w:hAnsi="Open Sans" w:cs="Open Sans"/>
                <w:bCs/>
                <w:sz w:val="20"/>
                <w:szCs w:val="20"/>
              </w:rPr>
            </w:pPr>
          </w:p>
        </w:tc>
        <w:tc>
          <w:tcPr>
            <w:tcW w:w="5232" w:type="dxa"/>
            <w:tcBorders>
              <w:top w:val="nil"/>
              <w:left w:val="nil"/>
              <w:bottom w:val="single" w:sz="4" w:space="0" w:color="auto"/>
            </w:tcBorders>
          </w:tcPr>
          <w:p w14:paraId="7ABAE6D3" w14:textId="77777777" w:rsidR="006950FE" w:rsidRPr="007C120D" w:rsidRDefault="006950FE" w:rsidP="00DB2B46">
            <w:pPr>
              <w:pStyle w:val="04BodytextBlock"/>
              <w:spacing w:before="0" w:after="0"/>
              <w:rPr>
                <w:rFonts w:ascii="Open Sans" w:hAnsi="Open Sans" w:cs="Open Sans"/>
                <w:bCs/>
                <w:sz w:val="20"/>
                <w:szCs w:val="20"/>
              </w:rPr>
            </w:pPr>
          </w:p>
        </w:tc>
      </w:tr>
      <w:tr w:rsidR="00747AB5" w:rsidRPr="007C120D" w14:paraId="478B2AF2" w14:textId="77777777" w:rsidTr="006950FE">
        <w:tc>
          <w:tcPr>
            <w:tcW w:w="4962" w:type="dxa"/>
            <w:tcBorders>
              <w:right w:val="nil"/>
            </w:tcBorders>
          </w:tcPr>
          <w:p w14:paraId="0994FFA4" w14:textId="77777777" w:rsidR="006950FE" w:rsidRPr="007C120D" w:rsidRDefault="006950FE" w:rsidP="00DB2B46">
            <w:pPr>
              <w:pStyle w:val="04BodytextBlock"/>
              <w:spacing w:before="0" w:after="0"/>
              <w:rPr>
                <w:rFonts w:ascii="Open Sans" w:hAnsi="Open Sans" w:cs="Open Sans"/>
                <w:bCs/>
                <w:sz w:val="20"/>
                <w:szCs w:val="20"/>
              </w:rPr>
            </w:pPr>
            <w:r w:rsidRPr="007C120D">
              <w:rPr>
                <w:rFonts w:ascii="Open Sans" w:hAnsi="Open Sans" w:cs="Open Sans"/>
                <w:sz w:val="18"/>
              </w:rPr>
              <w:t>Lieu, date</w:t>
            </w:r>
          </w:p>
        </w:tc>
        <w:tc>
          <w:tcPr>
            <w:tcW w:w="5232" w:type="dxa"/>
            <w:tcBorders>
              <w:top w:val="single" w:sz="4" w:space="0" w:color="auto"/>
              <w:left w:val="nil"/>
              <w:bottom w:val="nil"/>
            </w:tcBorders>
          </w:tcPr>
          <w:p w14:paraId="341FEB1B" w14:textId="77777777" w:rsidR="006950FE" w:rsidRPr="007C120D" w:rsidRDefault="006950FE" w:rsidP="00DB2B46">
            <w:pPr>
              <w:pStyle w:val="04BodytextBlock"/>
              <w:spacing w:before="0" w:after="0"/>
              <w:rPr>
                <w:rFonts w:ascii="Open Sans" w:hAnsi="Open Sans" w:cs="Open Sans"/>
                <w:bCs/>
                <w:sz w:val="20"/>
                <w:szCs w:val="20"/>
              </w:rPr>
            </w:pPr>
            <w:r w:rsidRPr="007C120D">
              <w:rPr>
                <w:rFonts w:ascii="Open Sans" w:hAnsi="Open Sans" w:cs="Open Sans"/>
                <w:sz w:val="18"/>
              </w:rPr>
              <w:t>Signature du/de la participant(e)</w:t>
            </w:r>
          </w:p>
        </w:tc>
      </w:tr>
    </w:tbl>
    <w:p w14:paraId="40FB7256" w14:textId="77777777" w:rsidR="00E86DE0" w:rsidRPr="007C120D" w:rsidRDefault="00E86DE0" w:rsidP="00DB2B46">
      <w:pPr>
        <w:pStyle w:val="04BodytextBlock"/>
        <w:spacing w:before="0" w:after="0"/>
        <w:rPr>
          <w:rFonts w:ascii="Open Sans" w:hAnsi="Open Sans" w:cs="Open Sans"/>
          <w:bCs/>
          <w:sz w:val="24"/>
          <w:szCs w:val="24"/>
        </w:rPr>
      </w:pPr>
    </w:p>
    <w:p w14:paraId="095E20B7" w14:textId="77777777" w:rsidR="009661A7" w:rsidRPr="007C120D" w:rsidRDefault="009661A7" w:rsidP="00DB2B46">
      <w:pPr>
        <w:pStyle w:val="04BodytextBlock"/>
        <w:spacing w:before="0" w:after="0"/>
        <w:rPr>
          <w:rFonts w:ascii="Open Sans" w:hAnsi="Open Sans" w:cs="Open Sans"/>
          <w:bCs/>
          <w:sz w:val="24"/>
          <w:szCs w:val="24"/>
        </w:rPr>
      </w:pPr>
    </w:p>
    <w:p w14:paraId="7B19CD4A" w14:textId="77777777" w:rsidR="005A4893" w:rsidRPr="007C120D" w:rsidRDefault="005A4893" w:rsidP="00DB2B46">
      <w:pPr>
        <w:pStyle w:val="04BodytextBlock"/>
        <w:spacing w:before="0" w:after="0"/>
        <w:rPr>
          <w:rFonts w:ascii="Open Sans" w:hAnsi="Open Sans" w:cs="Open Sans"/>
          <w:bCs/>
          <w:sz w:val="24"/>
          <w:szCs w:val="24"/>
        </w:rPr>
      </w:pPr>
      <w:r w:rsidRPr="007C120D">
        <w:rPr>
          <w:rFonts w:ascii="Open Sans" w:hAnsi="Open Sans" w:cs="Open Sans"/>
        </w:rPr>
        <w:br w:type="page"/>
      </w:r>
    </w:p>
    <w:p w14:paraId="27E594A8" w14:textId="07281DE5" w:rsidR="00DB2B46" w:rsidRPr="007C120D" w:rsidRDefault="00DB2B46" w:rsidP="005A4893">
      <w:pPr>
        <w:pStyle w:val="04BodytextBlock"/>
        <w:spacing w:before="0"/>
        <w:rPr>
          <w:rFonts w:ascii="Open Sans" w:hAnsi="Open Sans" w:cs="Open Sans"/>
          <w:b/>
          <w:sz w:val="24"/>
          <w:szCs w:val="24"/>
        </w:rPr>
      </w:pPr>
      <w:r w:rsidRPr="007C120D">
        <w:rPr>
          <w:rFonts w:ascii="Open Sans" w:hAnsi="Open Sans" w:cs="Open Sans"/>
          <w:b/>
          <w:sz w:val="24"/>
        </w:rPr>
        <w:lastRenderedPageBreak/>
        <w:t>Déclaration du chercheur / de la chercheuse ou médecin d</w:t>
      </w:r>
      <w:r w:rsidR="007C120D">
        <w:rPr>
          <w:rFonts w:ascii="Open Sans" w:hAnsi="Open Sans" w:cs="Open Sans"/>
          <w:b/>
          <w:sz w:val="24"/>
        </w:rPr>
        <w:t>’</w:t>
      </w:r>
      <w:r w:rsidRPr="007C120D">
        <w:rPr>
          <w:rFonts w:ascii="Open Sans" w:hAnsi="Open Sans" w:cs="Open Sans"/>
          <w:b/>
          <w:sz w:val="24"/>
        </w:rPr>
        <w:t>équipe</w:t>
      </w:r>
    </w:p>
    <w:p w14:paraId="2D84C5C7" w14:textId="3A5DA369" w:rsidR="00444AFF" w:rsidRPr="007C120D" w:rsidRDefault="00DB2B46" w:rsidP="00DB2B46">
      <w:pPr>
        <w:pStyle w:val="04BodytextBlock"/>
        <w:spacing w:before="0" w:after="0"/>
        <w:rPr>
          <w:rFonts w:ascii="Open Sans" w:hAnsi="Open Sans" w:cs="Open Sans"/>
          <w:sz w:val="18"/>
          <w:szCs w:val="18"/>
        </w:rPr>
      </w:pPr>
      <w:r w:rsidRPr="007C120D">
        <w:rPr>
          <w:rFonts w:ascii="Open Sans" w:hAnsi="Open Sans" w:cs="Open Sans"/>
          <w:sz w:val="18"/>
        </w:rPr>
        <w:t>Je confirme par la présente que j</w:t>
      </w:r>
      <w:r w:rsidR="007C120D">
        <w:rPr>
          <w:rFonts w:ascii="Open Sans" w:hAnsi="Open Sans" w:cs="Open Sans"/>
          <w:sz w:val="18"/>
        </w:rPr>
        <w:t>’</w:t>
      </w:r>
      <w:r w:rsidRPr="007C120D">
        <w:rPr>
          <w:rFonts w:ascii="Open Sans" w:hAnsi="Open Sans" w:cs="Open Sans"/>
          <w:sz w:val="18"/>
        </w:rPr>
        <w:t>ai communiqué au participante ou à la participante les modalités, l</w:t>
      </w:r>
      <w:r w:rsidR="007C120D">
        <w:rPr>
          <w:rFonts w:ascii="Open Sans" w:hAnsi="Open Sans" w:cs="Open Sans"/>
          <w:sz w:val="18"/>
        </w:rPr>
        <w:t>’</w:t>
      </w:r>
      <w:r w:rsidRPr="007C120D">
        <w:rPr>
          <w:rFonts w:ascii="Open Sans" w:hAnsi="Open Sans" w:cs="Open Sans"/>
          <w:sz w:val="18"/>
        </w:rPr>
        <w:t>importance et le champ d</w:t>
      </w:r>
      <w:r w:rsidR="007C120D">
        <w:rPr>
          <w:rFonts w:ascii="Open Sans" w:hAnsi="Open Sans" w:cs="Open Sans"/>
          <w:sz w:val="18"/>
        </w:rPr>
        <w:t>’</w:t>
      </w:r>
      <w:r w:rsidRPr="007C120D">
        <w:rPr>
          <w:rFonts w:ascii="Open Sans" w:hAnsi="Open Sans" w:cs="Open Sans"/>
          <w:sz w:val="18"/>
        </w:rPr>
        <w:t>application du projet de recherche. Je m</w:t>
      </w:r>
      <w:r w:rsidR="007C120D">
        <w:rPr>
          <w:rFonts w:ascii="Open Sans" w:hAnsi="Open Sans" w:cs="Open Sans"/>
          <w:sz w:val="18"/>
        </w:rPr>
        <w:t>’</w:t>
      </w:r>
      <w:r w:rsidRPr="007C120D">
        <w:rPr>
          <w:rFonts w:ascii="Open Sans" w:hAnsi="Open Sans" w:cs="Open Sans"/>
          <w:sz w:val="18"/>
        </w:rPr>
        <w:t>engage à satisfaire à toutes les obligations liées au projet de recherche, conformément au droit suisse applicable. Si, dans le cadre du projet de recherche, je découvre une information susceptible d</w:t>
      </w:r>
      <w:r w:rsidR="007C120D">
        <w:rPr>
          <w:rFonts w:ascii="Open Sans" w:hAnsi="Open Sans" w:cs="Open Sans"/>
          <w:sz w:val="18"/>
        </w:rPr>
        <w:t>’</w:t>
      </w:r>
      <w:r w:rsidRPr="007C120D">
        <w:rPr>
          <w:rFonts w:ascii="Open Sans" w:hAnsi="Open Sans" w:cs="Open Sans"/>
          <w:sz w:val="18"/>
        </w:rPr>
        <w:t>avoir une incidence sur la volonté du joueur ou de la joueuse de participer au projet de recherche, je lui en ferai part immédiatement.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9"/>
        <w:gridCol w:w="7075"/>
      </w:tblGrid>
      <w:tr w:rsidR="00DE6FFE" w:rsidRPr="007C120D" w14:paraId="41CB1C2B" w14:textId="77777777" w:rsidTr="00DE6FFE">
        <w:tc>
          <w:tcPr>
            <w:tcW w:w="10194" w:type="dxa"/>
            <w:gridSpan w:val="2"/>
            <w:tcBorders>
              <w:top w:val="nil"/>
              <w:bottom w:val="single" w:sz="4" w:space="0" w:color="000000" w:themeColor="text1"/>
            </w:tcBorders>
          </w:tcPr>
          <w:p w14:paraId="59A4277A" w14:textId="77777777" w:rsidR="00DE6FFE" w:rsidRPr="007C120D" w:rsidRDefault="00DE6FFE" w:rsidP="0061539D">
            <w:pPr>
              <w:pStyle w:val="04BodytextBlock"/>
              <w:spacing w:before="0" w:after="0"/>
              <w:rPr>
                <w:rFonts w:ascii="Open Sans" w:hAnsi="Open Sans" w:cs="Open Sans"/>
                <w:bCs/>
                <w:sz w:val="20"/>
                <w:szCs w:val="20"/>
              </w:rPr>
            </w:pPr>
          </w:p>
          <w:p w14:paraId="098B5867" w14:textId="77777777" w:rsidR="00DE6FFE" w:rsidRPr="007C120D" w:rsidRDefault="00DE6FFE" w:rsidP="0061539D">
            <w:pPr>
              <w:pStyle w:val="04BodytextBlock"/>
              <w:spacing w:before="0" w:after="0"/>
              <w:rPr>
                <w:rFonts w:ascii="Open Sans" w:hAnsi="Open Sans" w:cs="Open Sans"/>
                <w:bCs/>
                <w:sz w:val="20"/>
                <w:szCs w:val="20"/>
              </w:rPr>
            </w:pPr>
          </w:p>
        </w:tc>
      </w:tr>
      <w:tr w:rsidR="00DE6FFE" w:rsidRPr="007C120D" w14:paraId="4DAFC3D1" w14:textId="77777777" w:rsidTr="00DE6FFE">
        <w:tc>
          <w:tcPr>
            <w:tcW w:w="10194" w:type="dxa"/>
            <w:gridSpan w:val="2"/>
            <w:tcBorders>
              <w:top w:val="single" w:sz="4" w:space="0" w:color="000000" w:themeColor="text1"/>
              <w:bottom w:val="nil"/>
            </w:tcBorders>
          </w:tcPr>
          <w:p w14:paraId="280472AB" w14:textId="45944573" w:rsidR="00DE6FFE" w:rsidRPr="007C120D" w:rsidRDefault="00DE6FFE" w:rsidP="0000797D">
            <w:pPr>
              <w:pStyle w:val="04BodytextBlock"/>
              <w:spacing w:before="0" w:after="0"/>
              <w:rPr>
                <w:rFonts w:ascii="Open Sans" w:hAnsi="Open Sans" w:cs="Open Sans"/>
                <w:bCs/>
                <w:sz w:val="20"/>
                <w:szCs w:val="20"/>
              </w:rPr>
            </w:pPr>
            <w:r w:rsidRPr="007C120D">
              <w:rPr>
                <w:rFonts w:ascii="Open Sans" w:hAnsi="Open Sans" w:cs="Open Sans"/>
                <w:sz w:val="18"/>
              </w:rPr>
              <w:t>Prénom et nom du chercheur / de la chercheuse ou médecin d</w:t>
            </w:r>
            <w:r w:rsidR="007C120D">
              <w:rPr>
                <w:rFonts w:ascii="Open Sans" w:hAnsi="Open Sans" w:cs="Open Sans"/>
                <w:sz w:val="18"/>
              </w:rPr>
              <w:t>’</w:t>
            </w:r>
            <w:r w:rsidRPr="007C120D">
              <w:rPr>
                <w:rFonts w:ascii="Open Sans" w:hAnsi="Open Sans" w:cs="Open Sans"/>
                <w:sz w:val="18"/>
              </w:rPr>
              <w:t>équipe (en majuscules)</w:t>
            </w:r>
          </w:p>
        </w:tc>
      </w:tr>
      <w:tr w:rsidR="00747AB5" w:rsidRPr="007C120D" w14:paraId="3FDC7B3C" w14:textId="77777777" w:rsidTr="000760E7">
        <w:tc>
          <w:tcPr>
            <w:tcW w:w="3119" w:type="dxa"/>
            <w:tcBorders>
              <w:top w:val="nil"/>
              <w:right w:val="nil"/>
            </w:tcBorders>
          </w:tcPr>
          <w:p w14:paraId="6AF7FD84" w14:textId="77777777" w:rsidR="0000797D" w:rsidRPr="007C120D" w:rsidRDefault="0000797D" w:rsidP="0000797D">
            <w:pPr>
              <w:pStyle w:val="04BodytextBlock"/>
              <w:spacing w:before="0" w:after="0"/>
              <w:rPr>
                <w:rFonts w:ascii="Open Sans" w:hAnsi="Open Sans" w:cs="Open Sans"/>
                <w:bCs/>
                <w:sz w:val="20"/>
                <w:szCs w:val="20"/>
              </w:rPr>
            </w:pPr>
          </w:p>
          <w:p w14:paraId="46C5B3ED" w14:textId="77777777" w:rsidR="0000797D" w:rsidRPr="007C120D" w:rsidRDefault="0000797D" w:rsidP="0000797D">
            <w:pPr>
              <w:pStyle w:val="04BodytextBlock"/>
              <w:spacing w:before="0" w:after="0"/>
              <w:rPr>
                <w:rFonts w:ascii="Open Sans" w:hAnsi="Open Sans" w:cs="Open Sans"/>
                <w:bCs/>
                <w:sz w:val="20"/>
                <w:szCs w:val="20"/>
              </w:rPr>
            </w:pPr>
          </w:p>
        </w:tc>
        <w:tc>
          <w:tcPr>
            <w:tcW w:w="7075" w:type="dxa"/>
            <w:tcBorders>
              <w:top w:val="nil"/>
              <w:left w:val="nil"/>
              <w:bottom w:val="single" w:sz="4" w:space="0" w:color="auto"/>
            </w:tcBorders>
          </w:tcPr>
          <w:p w14:paraId="2994786B" w14:textId="77777777" w:rsidR="0000797D" w:rsidRPr="007C120D" w:rsidRDefault="0000797D" w:rsidP="0000797D">
            <w:pPr>
              <w:pStyle w:val="04BodytextBlock"/>
              <w:spacing w:before="0" w:after="0"/>
              <w:rPr>
                <w:rFonts w:ascii="Open Sans" w:hAnsi="Open Sans" w:cs="Open Sans"/>
                <w:bCs/>
                <w:sz w:val="20"/>
                <w:szCs w:val="20"/>
              </w:rPr>
            </w:pPr>
          </w:p>
        </w:tc>
      </w:tr>
      <w:tr w:rsidR="0000797D" w:rsidRPr="007C120D" w14:paraId="68D99ADD" w14:textId="77777777" w:rsidTr="000760E7">
        <w:tc>
          <w:tcPr>
            <w:tcW w:w="3119" w:type="dxa"/>
            <w:tcBorders>
              <w:right w:val="nil"/>
            </w:tcBorders>
          </w:tcPr>
          <w:p w14:paraId="087088E3" w14:textId="77777777" w:rsidR="0000797D" w:rsidRPr="007C120D" w:rsidRDefault="0000797D" w:rsidP="0000797D">
            <w:pPr>
              <w:pStyle w:val="04BodytextBlock"/>
              <w:spacing w:before="0" w:after="0"/>
              <w:rPr>
                <w:rFonts w:ascii="Open Sans" w:hAnsi="Open Sans" w:cs="Open Sans"/>
                <w:bCs/>
                <w:sz w:val="20"/>
                <w:szCs w:val="20"/>
              </w:rPr>
            </w:pPr>
            <w:r w:rsidRPr="007C120D">
              <w:rPr>
                <w:rFonts w:ascii="Open Sans" w:hAnsi="Open Sans" w:cs="Open Sans"/>
                <w:sz w:val="18"/>
              </w:rPr>
              <w:t>Lieu, date</w:t>
            </w:r>
          </w:p>
        </w:tc>
        <w:tc>
          <w:tcPr>
            <w:tcW w:w="7075" w:type="dxa"/>
            <w:tcBorders>
              <w:top w:val="single" w:sz="4" w:space="0" w:color="auto"/>
              <w:left w:val="nil"/>
              <w:bottom w:val="nil"/>
            </w:tcBorders>
          </w:tcPr>
          <w:p w14:paraId="60402901" w14:textId="00C49EFA" w:rsidR="0000797D" w:rsidRPr="007C120D" w:rsidRDefault="0000797D" w:rsidP="0000797D">
            <w:pPr>
              <w:pStyle w:val="04BodytextBlock"/>
              <w:spacing w:before="0" w:after="0"/>
              <w:rPr>
                <w:rFonts w:ascii="Open Sans" w:hAnsi="Open Sans" w:cs="Open Sans"/>
                <w:sz w:val="18"/>
                <w:szCs w:val="18"/>
              </w:rPr>
            </w:pPr>
            <w:r w:rsidRPr="007C120D">
              <w:rPr>
                <w:rFonts w:ascii="Open Sans" w:hAnsi="Open Sans" w:cs="Open Sans"/>
                <w:sz w:val="18"/>
              </w:rPr>
              <w:t>Signature du chercheur / de la chercheuse ou médecin d</w:t>
            </w:r>
            <w:r w:rsidR="007C120D">
              <w:rPr>
                <w:rFonts w:ascii="Open Sans" w:hAnsi="Open Sans" w:cs="Open Sans"/>
                <w:sz w:val="18"/>
              </w:rPr>
              <w:t>’</w:t>
            </w:r>
            <w:r w:rsidRPr="007C120D">
              <w:rPr>
                <w:rFonts w:ascii="Open Sans" w:hAnsi="Open Sans" w:cs="Open Sans"/>
                <w:sz w:val="18"/>
              </w:rPr>
              <w:t>équipe</w:t>
            </w:r>
          </w:p>
          <w:p w14:paraId="18720294" w14:textId="77777777" w:rsidR="0000797D" w:rsidRPr="007C120D" w:rsidRDefault="0000797D" w:rsidP="0000797D">
            <w:pPr>
              <w:pStyle w:val="04BodytextBlock"/>
              <w:spacing w:before="0" w:after="0"/>
              <w:rPr>
                <w:rFonts w:ascii="Open Sans" w:hAnsi="Open Sans" w:cs="Open Sans"/>
                <w:bCs/>
                <w:sz w:val="20"/>
                <w:szCs w:val="20"/>
              </w:rPr>
            </w:pPr>
          </w:p>
        </w:tc>
      </w:tr>
    </w:tbl>
    <w:p w14:paraId="7F170BD7" w14:textId="77777777" w:rsidR="00444AFF" w:rsidRPr="007C120D" w:rsidRDefault="00444AFF" w:rsidP="00DB2B46">
      <w:pPr>
        <w:pStyle w:val="04BodytextBlock"/>
        <w:spacing w:before="0" w:after="0"/>
        <w:rPr>
          <w:rFonts w:ascii="Open Sans" w:hAnsi="Open Sans" w:cs="Open Sans"/>
          <w:sz w:val="18"/>
          <w:szCs w:val="18"/>
        </w:rPr>
      </w:pPr>
    </w:p>
    <w:p w14:paraId="322E251A" w14:textId="77777777" w:rsidR="00DB2B46" w:rsidRPr="007C120D" w:rsidRDefault="00DB2B46" w:rsidP="00DB2B46">
      <w:pPr>
        <w:pStyle w:val="04BodytextBlock"/>
        <w:spacing w:before="0" w:after="0"/>
        <w:rPr>
          <w:rFonts w:ascii="Open Sans" w:hAnsi="Open Sans" w:cs="Open Sans"/>
          <w:sz w:val="18"/>
          <w:szCs w:val="18"/>
        </w:rPr>
      </w:pPr>
    </w:p>
    <w:p w14:paraId="2F5222CC" w14:textId="77777777" w:rsidR="00E45A99" w:rsidRPr="007C120D" w:rsidRDefault="00E45A99" w:rsidP="00DB2B46">
      <w:pPr>
        <w:pStyle w:val="04BodytextBlock"/>
        <w:spacing w:before="0" w:after="0" w:line="240" w:lineRule="auto"/>
        <w:rPr>
          <w:rFonts w:ascii="Open Sans" w:hAnsi="Open Sans" w:cs="Open Sans"/>
          <w:sz w:val="18"/>
          <w:szCs w:val="18"/>
        </w:rPr>
      </w:pPr>
    </w:p>
    <w:sectPr w:rsidR="00E45A99" w:rsidRPr="007C120D" w:rsidSect="007C120D">
      <w:headerReference w:type="default" r:id="rId10"/>
      <w:footerReference w:type="default" r:id="rId11"/>
      <w:headerReference w:type="first" r:id="rId12"/>
      <w:footerReference w:type="first" r:id="rId13"/>
      <w:pgSz w:w="11906" w:h="16838" w:code="9"/>
      <w:pgMar w:top="1276" w:right="851" w:bottom="851" w:left="851" w:header="720" w:footer="45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ECF97" w14:textId="77777777" w:rsidR="00862CE5" w:rsidRDefault="00862CE5" w:rsidP="005B1C12">
      <w:r>
        <w:separator/>
      </w:r>
    </w:p>
    <w:p w14:paraId="6BDEAFDD" w14:textId="77777777" w:rsidR="00862CE5" w:rsidRDefault="00862CE5"/>
  </w:endnote>
  <w:endnote w:type="continuationSeparator" w:id="0">
    <w:p w14:paraId="7DAF5688" w14:textId="77777777" w:rsidR="00862CE5" w:rsidRDefault="00862CE5" w:rsidP="005B1C12">
      <w:r>
        <w:continuationSeparator/>
      </w:r>
    </w:p>
    <w:p w14:paraId="4A97A5D4" w14:textId="77777777" w:rsidR="00862CE5" w:rsidRDefault="00862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raphik Arabic Light">
    <w:altName w:val="Tahoma"/>
    <w:panose1 w:val="020B0604020202020204"/>
    <w:charset w:val="00"/>
    <w:family w:val="modern"/>
    <w:notTrueType/>
    <w:pitch w:val="variable"/>
    <w:sig w:usb0="A000202F" w:usb1="8000245A" w:usb2="00000008" w:usb3="00000000" w:csb0="000000D3" w:csb1="00000000"/>
  </w:font>
  <w:font w:name="Frutiger LT Com 45 Light">
    <w:altName w:val="Calibri"/>
    <w:panose1 w:val="020B0604020202020204"/>
    <w:charset w:val="00"/>
    <w:family w:val="swiss"/>
    <w:pitch w:val="variable"/>
    <w:sig w:usb0="800000AF" w:usb1="5000204A" w:usb2="00000000" w:usb3="00000000" w:csb0="0000009B" w:csb1="00000000"/>
  </w:font>
  <w:font w:name="Frutiger LT Com 55 Roman">
    <w:altName w:val="Corbel"/>
    <w:panose1 w:val="020B0604020202020204"/>
    <w:charset w:val="00"/>
    <w:family w:val="swiss"/>
    <w:pitch w:val="variable"/>
    <w:sig w:usb0="800000AF" w:usb1="5000204A" w:usb2="00000000" w:usb3="00000000" w:csb0="0000009B" w:csb1="00000000"/>
  </w:font>
  <w:font w:name="Qatar2022 Arabic Bold">
    <w:altName w:val="Tahoma"/>
    <w:panose1 w:val="020B0604020202020204"/>
    <w:charset w:val="00"/>
    <w:family w:val="modern"/>
    <w:notTrueType/>
    <w:pitch w:val="variable"/>
    <w:sig w:usb0="00002007" w:usb1="00000001" w:usb2="00000008" w:usb3="00000000" w:csb0="000000D3" w:csb1="00000000"/>
  </w:font>
  <w:font w:name="Gotham Book">
    <w:altName w:val="Calibri"/>
    <w:panose1 w:val="020B0604020202020204"/>
    <w:charset w:val="00"/>
    <w:family w:val="modern"/>
    <w:notTrueType/>
    <w:pitch w:val="variable"/>
    <w:sig w:usb0="A10000FF" w:usb1="40000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Qatar2022 Book">
    <w:altName w:val="Calibri"/>
    <w:panose1 w:val="020B0604020202020204"/>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auto"/>
    <w:pitch w:val="variable"/>
    <w:sig w:usb0="E00002FF" w:usb1="4000201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F7B8" w14:textId="77777777" w:rsidR="00D74A94" w:rsidRPr="00E60C01" w:rsidRDefault="00674E3D" w:rsidP="00D74A94">
    <w:pPr>
      <w:pStyle w:val="14HeaderFooter"/>
      <w:tabs>
        <w:tab w:val="clear" w:pos="9214"/>
        <w:tab w:val="clear" w:pos="9979"/>
        <w:tab w:val="right" w:pos="10065"/>
      </w:tabs>
      <w:ind w:right="-286"/>
      <w:rPr>
        <w:color w:val="auto"/>
      </w:rPr>
    </w:pPr>
    <w:r>
      <w:rPr>
        <w:color w:val="auto"/>
      </w:rPr>
      <w:t>Informations relatives au projet de recherche médicale et déclaration de consentement – Projet n°2023-00772, Version 3, 10/06/2024</w:t>
    </w:r>
    <w:r>
      <w:rPr>
        <w:color w:val="auto"/>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336C" w14:textId="77777777" w:rsidR="00A57982" w:rsidRDefault="00A57982" w:rsidP="00A57982">
    <w:pPr>
      <w:pStyle w:val="14HeaderFooter"/>
      <w:tabs>
        <w:tab w:val="right" w:pos="10065"/>
      </w:tabs>
      <w:ind w:right="-286"/>
    </w:pPr>
  </w:p>
  <w:p w14:paraId="383A6CDC" w14:textId="77777777" w:rsidR="00445207" w:rsidRPr="005162DE" w:rsidRDefault="00E076ED" w:rsidP="00E076ED">
    <w:pPr>
      <w:pStyle w:val="14HeaderFooter"/>
      <w:tabs>
        <w:tab w:val="clear" w:pos="9214"/>
        <w:tab w:val="clear" w:pos="9979"/>
        <w:tab w:val="right" w:pos="10065"/>
      </w:tabs>
      <w:ind w:right="-286"/>
      <w:rPr>
        <w:color w:val="auto"/>
      </w:rPr>
    </w:pPr>
    <w:r>
      <w:rPr>
        <w:color w:val="auto"/>
      </w:rPr>
      <w:t>Informations relatives au projet de recherche médicale et formulaire de consentement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8B079" w14:textId="77777777" w:rsidR="00862CE5" w:rsidRDefault="00862CE5" w:rsidP="005B1C12">
      <w:r>
        <w:separator/>
      </w:r>
    </w:p>
    <w:p w14:paraId="0C56BD92" w14:textId="77777777" w:rsidR="00862CE5" w:rsidRDefault="00862CE5"/>
  </w:footnote>
  <w:footnote w:type="continuationSeparator" w:id="0">
    <w:p w14:paraId="53A81581" w14:textId="77777777" w:rsidR="00862CE5" w:rsidRDefault="00862CE5" w:rsidP="005B1C12">
      <w:r>
        <w:continuationSeparator/>
      </w:r>
    </w:p>
    <w:p w14:paraId="724DE97A" w14:textId="77777777" w:rsidR="00862CE5" w:rsidRDefault="00862C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AAFB" w14:textId="77777777" w:rsidR="00071506" w:rsidRDefault="00E60C01" w:rsidP="00E60C01">
    <w:pPr>
      <w:pStyle w:val="Header"/>
      <w:tabs>
        <w:tab w:val="clear" w:pos="4320"/>
        <w:tab w:val="clear" w:pos="8640"/>
        <w:tab w:val="left" w:pos="8940"/>
      </w:tabs>
      <w:jc w:val="center"/>
    </w:pPr>
    <w:r>
      <w:rPr>
        <w:rFonts w:ascii="Frutiger LT Com 55 Roman" w:hAnsi="Frutiger LT Com 55 Roman"/>
        <w:noProof/>
        <w:color w:val="969696"/>
        <w:sz w:val="16"/>
      </w:rPr>
      <w:drawing>
        <wp:anchor distT="0" distB="0" distL="114300" distR="114300" simplePos="0" relativeHeight="251661312" behindDoc="1" locked="0" layoutInCell="1" allowOverlap="1" wp14:anchorId="48E11CF8" wp14:editId="7F212836">
          <wp:simplePos x="0" y="0"/>
          <wp:positionH relativeFrom="margin">
            <wp:align>right</wp:align>
          </wp:positionH>
          <wp:positionV relativeFrom="page">
            <wp:posOffset>457200</wp:posOffset>
          </wp:positionV>
          <wp:extent cx="1260000" cy="424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a_corporate_word template_letter_co_Logo CMYK.png"/>
                  <pic:cNvPicPr/>
                </pic:nvPicPr>
                <pic:blipFill>
                  <a:blip r:embed="rId1">
                    <a:extLst>
                      <a:ext uri="{28A0092B-C50C-407E-A947-70E740481C1C}">
                        <a14:useLocalDpi xmlns:a14="http://schemas.microsoft.com/office/drawing/2010/main" val="0"/>
                      </a:ext>
                    </a:extLst>
                  </a:blip>
                  <a:stretch>
                    <a:fillRect/>
                  </a:stretch>
                </pic:blipFill>
                <pic:spPr>
                  <a:xfrm>
                    <a:off x="0" y="0"/>
                    <a:ext cx="1260000" cy="424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B7AF" w14:textId="77777777" w:rsidR="00E60C01" w:rsidRDefault="00E60C01">
    <w:pPr>
      <w:pStyle w:val="Header"/>
    </w:pPr>
    <w:r>
      <w:rPr>
        <w:rFonts w:ascii="Frutiger LT Com 55 Roman" w:hAnsi="Frutiger LT Com 55 Roman"/>
        <w:noProof/>
        <w:color w:val="969696"/>
        <w:sz w:val="16"/>
      </w:rPr>
      <w:drawing>
        <wp:anchor distT="0" distB="0" distL="114300" distR="114300" simplePos="0" relativeHeight="251659264" behindDoc="1" locked="0" layoutInCell="1" allowOverlap="1" wp14:anchorId="3610A2D1" wp14:editId="374307DD">
          <wp:simplePos x="0" y="0"/>
          <wp:positionH relativeFrom="margin">
            <wp:posOffset>5219700</wp:posOffset>
          </wp:positionH>
          <wp:positionV relativeFrom="page">
            <wp:posOffset>370115</wp:posOffset>
          </wp:positionV>
          <wp:extent cx="1260000" cy="4248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a_corporate_word template_letter_co_Logo CMYK.png"/>
                  <pic:cNvPicPr/>
                </pic:nvPicPr>
                <pic:blipFill>
                  <a:blip r:embed="rId1">
                    <a:extLst>
                      <a:ext uri="{28A0092B-C50C-407E-A947-70E740481C1C}">
                        <a14:useLocalDpi xmlns:a14="http://schemas.microsoft.com/office/drawing/2010/main" val="0"/>
                      </a:ext>
                    </a:extLst>
                  </a:blip>
                  <a:stretch>
                    <a:fillRect/>
                  </a:stretch>
                </pic:blipFill>
                <pic:spPr>
                  <a:xfrm>
                    <a:off x="0" y="0"/>
                    <a:ext cx="1260000" cy="424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7.8pt;height:98.2pt" o:bullet="t">
        <v:imagedata r:id="rId1" o:title="world_cup_qatar_logo-removebg-preview"/>
      </v:shape>
    </w:pict>
  </w:numPicBullet>
  <w:abstractNum w:abstractNumId="0" w15:restartNumberingAfterBreak="0">
    <w:nsid w:val="FFFFFF88"/>
    <w:multiLevelType w:val="singleLevel"/>
    <w:tmpl w:val="48F08134"/>
    <w:lvl w:ilvl="0">
      <w:start w:val="1"/>
      <w:numFmt w:val="decimal"/>
      <w:pStyle w:val="ListNumber"/>
      <w:lvlText w:val="%1."/>
      <w:lvlJc w:val="left"/>
      <w:pPr>
        <w:tabs>
          <w:tab w:val="num" w:pos="360"/>
        </w:tabs>
        <w:ind w:left="360" w:hanging="360"/>
      </w:pPr>
    </w:lvl>
  </w:abstractNum>
  <w:abstractNum w:abstractNumId="1" w15:restartNumberingAfterBreak="0">
    <w:nsid w:val="00D933BE"/>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15:restartNumberingAfterBreak="0">
    <w:nsid w:val="03DF24B2"/>
    <w:multiLevelType w:val="hybridMultilevel"/>
    <w:tmpl w:val="D6B6C564"/>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5362628"/>
    <w:multiLevelType w:val="hybridMultilevel"/>
    <w:tmpl w:val="016AB310"/>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2D780D"/>
    <w:multiLevelType w:val="hybridMultilevel"/>
    <w:tmpl w:val="D7D6A4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1D3BF8"/>
    <w:multiLevelType w:val="hybridMultilevel"/>
    <w:tmpl w:val="0E3EDBE0"/>
    <w:lvl w:ilvl="0" w:tplc="FBAA3E88">
      <w:start w:val="1"/>
      <w:numFmt w:val="bullet"/>
      <w:lvlText w:val=""/>
      <w:lvlPicBulletId w:val="0"/>
      <w:lvlJc w:val="left"/>
      <w:pPr>
        <w:ind w:left="1080" w:hanging="72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B5145B7"/>
    <w:multiLevelType w:val="hybridMultilevel"/>
    <w:tmpl w:val="87F2DFFE"/>
    <w:lvl w:ilvl="0" w:tplc="0CD6C07A">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C5E134E"/>
    <w:multiLevelType w:val="hybridMultilevel"/>
    <w:tmpl w:val="2D987842"/>
    <w:lvl w:ilvl="0" w:tplc="E788F9F2">
      <w:start w:val="1"/>
      <w:numFmt w:val="bullet"/>
      <w:pStyle w:val="18hiddentext"/>
      <w:lvlText w:val=""/>
      <w:lvlJc w:val="left"/>
      <w:pPr>
        <w:tabs>
          <w:tab w:val="num" w:pos="17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036519"/>
    <w:multiLevelType w:val="hybridMultilevel"/>
    <w:tmpl w:val="688E872C"/>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2FA354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13B133BE"/>
    <w:multiLevelType w:val="hybridMultilevel"/>
    <w:tmpl w:val="4A2265BE"/>
    <w:lvl w:ilvl="0" w:tplc="2000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1038F7"/>
    <w:multiLevelType w:val="hybridMultilevel"/>
    <w:tmpl w:val="410E34F0"/>
    <w:lvl w:ilvl="0" w:tplc="20000001">
      <w:start w:val="1"/>
      <w:numFmt w:val="bullet"/>
      <w:lvlText w:val=""/>
      <w:lvlJc w:val="left"/>
      <w:pPr>
        <w:ind w:left="1003" w:hanging="360"/>
      </w:pPr>
      <w:rPr>
        <w:rFonts w:ascii="Symbol" w:hAnsi="Symbol" w:hint="default"/>
      </w:rPr>
    </w:lvl>
    <w:lvl w:ilvl="1" w:tplc="20000003" w:tentative="1">
      <w:start w:val="1"/>
      <w:numFmt w:val="bullet"/>
      <w:lvlText w:val="o"/>
      <w:lvlJc w:val="left"/>
      <w:pPr>
        <w:ind w:left="1723" w:hanging="360"/>
      </w:pPr>
      <w:rPr>
        <w:rFonts w:ascii="Courier New" w:hAnsi="Courier New" w:cs="Courier New" w:hint="default"/>
      </w:rPr>
    </w:lvl>
    <w:lvl w:ilvl="2" w:tplc="20000005" w:tentative="1">
      <w:start w:val="1"/>
      <w:numFmt w:val="bullet"/>
      <w:lvlText w:val=""/>
      <w:lvlJc w:val="left"/>
      <w:pPr>
        <w:ind w:left="2443" w:hanging="360"/>
      </w:pPr>
      <w:rPr>
        <w:rFonts w:ascii="Wingdings" w:hAnsi="Wingdings" w:hint="default"/>
      </w:rPr>
    </w:lvl>
    <w:lvl w:ilvl="3" w:tplc="20000001" w:tentative="1">
      <w:start w:val="1"/>
      <w:numFmt w:val="bullet"/>
      <w:lvlText w:val=""/>
      <w:lvlJc w:val="left"/>
      <w:pPr>
        <w:ind w:left="3163" w:hanging="360"/>
      </w:pPr>
      <w:rPr>
        <w:rFonts w:ascii="Symbol" w:hAnsi="Symbol" w:hint="default"/>
      </w:rPr>
    </w:lvl>
    <w:lvl w:ilvl="4" w:tplc="20000003" w:tentative="1">
      <w:start w:val="1"/>
      <w:numFmt w:val="bullet"/>
      <w:lvlText w:val="o"/>
      <w:lvlJc w:val="left"/>
      <w:pPr>
        <w:ind w:left="3883" w:hanging="360"/>
      </w:pPr>
      <w:rPr>
        <w:rFonts w:ascii="Courier New" w:hAnsi="Courier New" w:cs="Courier New" w:hint="default"/>
      </w:rPr>
    </w:lvl>
    <w:lvl w:ilvl="5" w:tplc="20000005" w:tentative="1">
      <w:start w:val="1"/>
      <w:numFmt w:val="bullet"/>
      <w:lvlText w:val=""/>
      <w:lvlJc w:val="left"/>
      <w:pPr>
        <w:ind w:left="4603" w:hanging="360"/>
      </w:pPr>
      <w:rPr>
        <w:rFonts w:ascii="Wingdings" w:hAnsi="Wingdings" w:hint="default"/>
      </w:rPr>
    </w:lvl>
    <w:lvl w:ilvl="6" w:tplc="20000001" w:tentative="1">
      <w:start w:val="1"/>
      <w:numFmt w:val="bullet"/>
      <w:lvlText w:val=""/>
      <w:lvlJc w:val="left"/>
      <w:pPr>
        <w:ind w:left="5323" w:hanging="360"/>
      </w:pPr>
      <w:rPr>
        <w:rFonts w:ascii="Symbol" w:hAnsi="Symbol" w:hint="default"/>
      </w:rPr>
    </w:lvl>
    <w:lvl w:ilvl="7" w:tplc="20000003" w:tentative="1">
      <w:start w:val="1"/>
      <w:numFmt w:val="bullet"/>
      <w:lvlText w:val="o"/>
      <w:lvlJc w:val="left"/>
      <w:pPr>
        <w:ind w:left="6043" w:hanging="360"/>
      </w:pPr>
      <w:rPr>
        <w:rFonts w:ascii="Courier New" w:hAnsi="Courier New" w:cs="Courier New" w:hint="default"/>
      </w:rPr>
    </w:lvl>
    <w:lvl w:ilvl="8" w:tplc="20000005" w:tentative="1">
      <w:start w:val="1"/>
      <w:numFmt w:val="bullet"/>
      <w:lvlText w:val=""/>
      <w:lvlJc w:val="left"/>
      <w:pPr>
        <w:ind w:left="6763" w:hanging="360"/>
      </w:pPr>
      <w:rPr>
        <w:rFonts w:ascii="Wingdings" w:hAnsi="Wingdings" w:hint="default"/>
      </w:rPr>
    </w:lvl>
  </w:abstractNum>
  <w:abstractNum w:abstractNumId="12" w15:restartNumberingAfterBreak="0">
    <w:nsid w:val="15215489"/>
    <w:multiLevelType w:val="hybridMultilevel"/>
    <w:tmpl w:val="EDA8F8C8"/>
    <w:lvl w:ilvl="0" w:tplc="49A25DC0">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DC24FE5"/>
    <w:multiLevelType w:val="hybridMultilevel"/>
    <w:tmpl w:val="A086BA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EB77B78"/>
    <w:multiLevelType w:val="hybridMultilevel"/>
    <w:tmpl w:val="00308E6C"/>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4EA59F7"/>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15:restartNumberingAfterBreak="0">
    <w:nsid w:val="255031F6"/>
    <w:multiLevelType w:val="hybridMultilevel"/>
    <w:tmpl w:val="E3328D1A"/>
    <w:lvl w:ilvl="0" w:tplc="2000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74841DD"/>
    <w:multiLevelType w:val="multilevel"/>
    <w:tmpl w:val="C19E5A3A"/>
    <w:lvl w:ilvl="0">
      <w:start w:val="1"/>
      <w:numFmt w:val="bullet"/>
      <w:pStyle w:val="08BodytextBullets"/>
      <w:lvlText w:val="•"/>
      <w:lvlJc w:val="left"/>
      <w:pPr>
        <w:ind w:left="425" w:hanging="425"/>
      </w:pPr>
      <w:rPr>
        <w:rFonts w:ascii="Frutiger LT Com 45 Light" w:hAnsi="Frutiger LT Com 45 Light" w:hint="default"/>
      </w:rPr>
    </w:lvl>
    <w:lvl w:ilvl="1">
      <w:start w:val="1"/>
      <w:numFmt w:val="bullet"/>
      <w:pStyle w:val="09BodytextBullets"/>
      <w:lvlText w:val="o"/>
      <w:lvlJc w:val="left"/>
      <w:pPr>
        <w:ind w:left="851" w:hanging="426"/>
      </w:pPr>
      <w:rPr>
        <w:rFonts w:ascii="Courier New" w:hAnsi="Courier New" w:hint="default"/>
      </w:rPr>
    </w:lvl>
    <w:lvl w:ilvl="2">
      <w:start w:val="1"/>
      <w:numFmt w:val="bullet"/>
      <w:pStyle w:val="10BodytextBullets"/>
      <w:lvlText w:val=""/>
      <w:lvlJc w:val="left"/>
      <w:pPr>
        <w:ind w:left="1276" w:hanging="425"/>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8CA0036"/>
    <w:multiLevelType w:val="hybridMultilevel"/>
    <w:tmpl w:val="A498FF1E"/>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FE0EED"/>
    <w:multiLevelType w:val="hybridMultilevel"/>
    <w:tmpl w:val="9A3A4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C89730A"/>
    <w:multiLevelType w:val="hybridMultilevel"/>
    <w:tmpl w:val="D6BA59C4"/>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21" w15:restartNumberingAfterBreak="0">
    <w:nsid w:val="4F0C570C"/>
    <w:multiLevelType w:val="multilevel"/>
    <w:tmpl w:val="3C8A0176"/>
    <w:lvl w:ilvl="0">
      <w:start w:val="1"/>
      <w:numFmt w:val="decimal"/>
      <w:pStyle w:val="01TitleNumbering1"/>
      <w:lvlText w:val="%1."/>
      <w:lvlJc w:val="left"/>
      <w:pPr>
        <w:ind w:left="851" w:hanging="851"/>
      </w:pPr>
      <w:rPr>
        <w:rFonts w:hint="default"/>
      </w:rPr>
    </w:lvl>
    <w:lvl w:ilvl="1">
      <w:start w:val="1"/>
      <w:numFmt w:val="decimal"/>
      <w:pStyle w:val="02TitleNumbering2"/>
      <w:lvlText w:val="%1.%2."/>
      <w:lvlJc w:val="left"/>
      <w:pPr>
        <w:ind w:left="851" w:hanging="851"/>
      </w:pPr>
      <w:rPr>
        <w:rFonts w:hint="default"/>
      </w:rPr>
    </w:lvl>
    <w:lvl w:ilvl="2">
      <w:start w:val="1"/>
      <w:numFmt w:val="decimal"/>
      <w:pStyle w:val="03TitleNumbering3"/>
      <w:lvlText w:val="%1.%2.%3."/>
      <w:lvlJc w:val="left"/>
      <w:pPr>
        <w:tabs>
          <w:tab w:val="num" w:pos="1701"/>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2" w15:restartNumberingAfterBreak="0">
    <w:nsid w:val="55DE5F49"/>
    <w:multiLevelType w:val="hybridMultilevel"/>
    <w:tmpl w:val="69D6C6A4"/>
    <w:lvl w:ilvl="0" w:tplc="77601412">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024BA6"/>
    <w:multiLevelType w:val="multilevel"/>
    <w:tmpl w:val="97C87E52"/>
    <w:lvl w:ilvl="0">
      <w:start w:val="1"/>
      <w:numFmt w:val="decimal"/>
      <w:pStyle w:val="11BodytextNumbering"/>
      <w:lvlText w:val="%1."/>
      <w:lvlJc w:val="left"/>
      <w:pPr>
        <w:ind w:left="425" w:hanging="425"/>
      </w:pPr>
      <w:rPr>
        <w:rFonts w:hint="default"/>
      </w:rPr>
    </w:lvl>
    <w:lvl w:ilvl="1">
      <w:start w:val="1"/>
      <w:numFmt w:val="decimal"/>
      <w:pStyle w:val="12BodytextNumbering"/>
      <w:lvlText w:val="%1.%2."/>
      <w:lvlJc w:val="left"/>
      <w:pPr>
        <w:ind w:left="964" w:hanging="539"/>
      </w:pPr>
      <w:rPr>
        <w:rFonts w:hint="default"/>
      </w:rPr>
    </w:lvl>
    <w:lvl w:ilvl="2">
      <w:start w:val="1"/>
      <w:numFmt w:val="decimal"/>
      <w:pStyle w:val="13BodytextNumbering"/>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C450266"/>
    <w:multiLevelType w:val="hybridMultilevel"/>
    <w:tmpl w:val="6008A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2D7551"/>
    <w:multiLevelType w:val="hybridMultilevel"/>
    <w:tmpl w:val="E4369A34"/>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7B610A"/>
    <w:multiLevelType w:val="multilevel"/>
    <w:tmpl w:val="6A466B0C"/>
    <w:lvl w:ilvl="0">
      <w:start w:val="1"/>
      <w:numFmt w:val="decimal"/>
      <w:lvlText w:val="%1."/>
      <w:lvlJc w:val="left"/>
      <w:pPr>
        <w:ind w:left="360" w:hanging="360"/>
      </w:pPr>
      <w:rPr>
        <w:rFonts w:hint="default"/>
      </w:rPr>
    </w:lvl>
    <w:lvl w:ilvl="1">
      <w:start w:val="1"/>
      <w:numFmt w:val="decimal"/>
      <w:lvlText w:val="%1.%2."/>
      <w:lvlJc w:val="left"/>
      <w:pPr>
        <w:ind w:left="992" w:hanging="283"/>
      </w:pPr>
      <w:rPr>
        <w:rFonts w:hint="default"/>
      </w:rPr>
    </w:lvl>
    <w:lvl w:ilvl="2">
      <w:start w:val="1"/>
      <w:numFmt w:val="decimal"/>
      <w:lvlText w:val="%1.%2.%3."/>
      <w:lvlJc w:val="left"/>
      <w:pPr>
        <w:tabs>
          <w:tab w:val="num" w:pos="1701"/>
        </w:tabs>
        <w:ind w:left="992" w:firstLine="709"/>
      </w:pPr>
      <w:rPr>
        <w:rFonts w:hint="default"/>
      </w:rPr>
    </w:lvl>
    <w:lvl w:ilvl="3">
      <w:start w:val="1"/>
      <w:numFmt w:val="decimal"/>
      <w:lvlText w:val="%1.%2.%3.%4."/>
      <w:lvlJc w:val="left"/>
      <w:pPr>
        <w:tabs>
          <w:tab w:val="num" w:pos="2835"/>
        </w:tabs>
        <w:ind w:left="992" w:firstLine="184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02336B"/>
    <w:multiLevelType w:val="hybridMultilevel"/>
    <w:tmpl w:val="AE56B1CA"/>
    <w:lvl w:ilvl="0" w:tplc="063CAE2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C8D0608"/>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16cid:durableId="1096824719">
    <w:abstractNumId w:val="0"/>
  </w:num>
  <w:num w:numId="2" w16cid:durableId="1486044813">
    <w:abstractNumId w:val="7"/>
  </w:num>
  <w:num w:numId="3" w16cid:durableId="4938754">
    <w:abstractNumId w:val="9"/>
  </w:num>
  <w:num w:numId="4" w16cid:durableId="2125734457">
    <w:abstractNumId w:val="23"/>
  </w:num>
  <w:num w:numId="5" w16cid:durableId="1884561356">
    <w:abstractNumId w:val="17"/>
  </w:num>
  <w:num w:numId="6" w16cid:durableId="1903251464">
    <w:abstractNumId w:val="24"/>
  </w:num>
  <w:num w:numId="7" w16cid:durableId="1298295859">
    <w:abstractNumId w:val="21"/>
  </w:num>
  <w:num w:numId="8" w16cid:durableId="870605206">
    <w:abstractNumId w:val="26"/>
  </w:num>
  <w:num w:numId="9" w16cid:durableId="1712225389">
    <w:abstractNumId w:val="23"/>
    <w:lvlOverride w:ilvl="0">
      <w:lvl w:ilvl="0">
        <w:start w:val="1"/>
        <w:numFmt w:val="decimal"/>
        <w:pStyle w:val="11BodytextNumbering"/>
        <w:lvlText w:val="%1."/>
        <w:lvlJc w:val="left"/>
        <w:pPr>
          <w:ind w:left="425" w:hanging="425"/>
        </w:pPr>
        <w:rPr>
          <w:rFonts w:hint="default"/>
        </w:rPr>
      </w:lvl>
    </w:lvlOverride>
    <w:lvlOverride w:ilvl="1">
      <w:lvl w:ilvl="1">
        <w:start w:val="1"/>
        <w:numFmt w:val="decimal"/>
        <w:pStyle w:val="12BodytextNumbering"/>
        <w:lvlText w:val="%1.%2."/>
        <w:lvlJc w:val="left"/>
        <w:pPr>
          <w:ind w:left="964" w:hanging="539"/>
        </w:pPr>
        <w:rPr>
          <w:rFonts w:hint="default"/>
        </w:rPr>
      </w:lvl>
    </w:lvlOverride>
    <w:lvlOverride w:ilvl="2">
      <w:lvl w:ilvl="2">
        <w:start w:val="1"/>
        <w:numFmt w:val="decimal"/>
        <w:pStyle w:val="13BodytextNumbering"/>
        <w:lvlText w:val="%1.%2.%3."/>
        <w:lvlJc w:val="left"/>
        <w:pPr>
          <w:ind w:left="1531" w:hanging="68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758014069">
    <w:abstractNumId w:val="23"/>
  </w:num>
  <w:num w:numId="11" w16cid:durableId="794713082">
    <w:abstractNumId w:val="23"/>
  </w:num>
  <w:num w:numId="12" w16cid:durableId="663555024">
    <w:abstractNumId w:val="23"/>
  </w:num>
  <w:num w:numId="13" w16cid:durableId="1775442978">
    <w:abstractNumId w:val="17"/>
  </w:num>
  <w:num w:numId="14" w16cid:durableId="802162991">
    <w:abstractNumId w:val="17"/>
  </w:num>
  <w:num w:numId="15" w16cid:durableId="2016566936">
    <w:abstractNumId w:val="17"/>
  </w:num>
  <w:num w:numId="16" w16cid:durableId="559248713">
    <w:abstractNumId w:val="21"/>
  </w:num>
  <w:num w:numId="17" w16cid:durableId="1762678330">
    <w:abstractNumId w:val="21"/>
  </w:num>
  <w:num w:numId="18" w16cid:durableId="385495706">
    <w:abstractNumId w:val="21"/>
  </w:num>
  <w:num w:numId="19" w16cid:durableId="2103605733">
    <w:abstractNumId w:val="3"/>
  </w:num>
  <w:num w:numId="20" w16cid:durableId="1028986778">
    <w:abstractNumId w:val="22"/>
  </w:num>
  <w:num w:numId="21" w16cid:durableId="922103961">
    <w:abstractNumId w:val="2"/>
  </w:num>
  <w:num w:numId="22" w16cid:durableId="1367564708">
    <w:abstractNumId w:val="6"/>
  </w:num>
  <w:num w:numId="23" w16cid:durableId="1551258643">
    <w:abstractNumId w:val="18"/>
  </w:num>
  <w:num w:numId="24" w16cid:durableId="969752219">
    <w:abstractNumId w:val="5"/>
  </w:num>
  <w:num w:numId="25" w16cid:durableId="612052954">
    <w:abstractNumId w:val="8"/>
  </w:num>
  <w:num w:numId="26" w16cid:durableId="788277014">
    <w:abstractNumId w:val="12"/>
  </w:num>
  <w:num w:numId="27" w16cid:durableId="1040134691">
    <w:abstractNumId w:val="13"/>
  </w:num>
  <w:num w:numId="28" w16cid:durableId="350450465">
    <w:abstractNumId w:val="27"/>
  </w:num>
  <w:num w:numId="29" w16cid:durableId="2002656588">
    <w:abstractNumId w:val="10"/>
  </w:num>
  <w:num w:numId="30" w16cid:durableId="397898015">
    <w:abstractNumId w:val="4"/>
  </w:num>
  <w:num w:numId="31" w16cid:durableId="1417288247">
    <w:abstractNumId w:val="1"/>
  </w:num>
  <w:num w:numId="32" w16cid:durableId="2110926458">
    <w:abstractNumId w:val="28"/>
  </w:num>
  <w:num w:numId="33" w16cid:durableId="2116169534">
    <w:abstractNumId w:val="25"/>
  </w:num>
  <w:num w:numId="34" w16cid:durableId="703558580">
    <w:abstractNumId w:val="15"/>
  </w:num>
  <w:num w:numId="35" w16cid:durableId="1900244659">
    <w:abstractNumId w:val="14"/>
  </w:num>
  <w:num w:numId="36" w16cid:durableId="1773553964">
    <w:abstractNumId w:val="16"/>
  </w:num>
  <w:num w:numId="37" w16cid:durableId="1766724099">
    <w:abstractNumId w:val="19"/>
  </w:num>
  <w:num w:numId="38" w16cid:durableId="810559048">
    <w:abstractNumId w:val="20"/>
  </w:num>
  <w:num w:numId="39" w16cid:durableId="3539937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de-CH" w:vendorID="64" w:dllVersion="6" w:nlCheck="1" w:checkStyle="0"/>
  <w:activeWritingStyle w:appName="MSWord" w:lang="en-GB" w:vendorID="64" w:dllVersion="0" w:nlCheck="1" w:checkStyle="0"/>
  <w:activeWritingStyle w:appName="MSWord" w:lang="fr-CH" w:vendorID="64" w:dllVersion="0" w:nlCheck="1" w:checkStyle="0"/>
  <w:activeWritingStyle w:appName="MSWord" w:lang="de-DE" w:vendorID="64" w:dllVersion="0" w:nlCheck="1" w:checkStyle="0"/>
  <w:activeWritingStyle w:appName="MSWord" w:lang="en-AU" w:vendorID="64" w:dllVersion="0" w:nlCheck="1" w:checkStyle="0"/>
  <w:activeWritingStyle w:appName="MSWord" w:lang="fr-FR" w:vendorID="64" w:dllVersion="0" w:nlCheck="1" w:checkStyle="0"/>
  <w:proofState w:spelling="clean" w:grammar="clean"/>
  <w:attachedTemplate r:id="rId1"/>
  <w:stylePaneFormatFilter w:val="4804" w:allStyles="0" w:customStyles="0" w:latentStyles="1" w:stylesInUse="0" w:headingStyles="0" w:numberingStyles="0" w:tableStyles="0" w:directFormattingOnRuns="0" w:directFormattingOnParagraphs="0" w:directFormattingOnNumbering="0" w:directFormattingOnTables="1" w:clearFormatting="0" w:top3HeadingStyles="0" w:visibleStyles="1"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1"/>
    <w:rsid w:val="000029DA"/>
    <w:rsid w:val="0000559B"/>
    <w:rsid w:val="00005A88"/>
    <w:rsid w:val="0000797D"/>
    <w:rsid w:val="00011779"/>
    <w:rsid w:val="00013046"/>
    <w:rsid w:val="00013891"/>
    <w:rsid w:val="000150E7"/>
    <w:rsid w:val="000164B3"/>
    <w:rsid w:val="000214EF"/>
    <w:rsid w:val="00027224"/>
    <w:rsid w:val="00040FCF"/>
    <w:rsid w:val="00045014"/>
    <w:rsid w:val="00047FEB"/>
    <w:rsid w:val="00052477"/>
    <w:rsid w:val="00053214"/>
    <w:rsid w:val="000562C6"/>
    <w:rsid w:val="00064B9E"/>
    <w:rsid w:val="00071506"/>
    <w:rsid w:val="000742BB"/>
    <w:rsid w:val="00075984"/>
    <w:rsid w:val="000760E7"/>
    <w:rsid w:val="00093D68"/>
    <w:rsid w:val="00094949"/>
    <w:rsid w:val="000A099D"/>
    <w:rsid w:val="000A30C3"/>
    <w:rsid w:val="000A3E91"/>
    <w:rsid w:val="000A5DA3"/>
    <w:rsid w:val="000B07A2"/>
    <w:rsid w:val="000B2A43"/>
    <w:rsid w:val="000B334B"/>
    <w:rsid w:val="000B52BA"/>
    <w:rsid w:val="000B65C9"/>
    <w:rsid w:val="000C5E51"/>
    <w:rsid w:val="000D1FC2"/>
    <w:rsid w:val="000D3741"/>
    <w:rsid w:val="000D4A00"/>
    <w:rsid w:val="000E3819"/>
    <w:rsid w:val="000E48D5"/>
    <w:rsid w:val="000E507C"/>
    <w:rsid w:val="000F0EAA"/>
    <w:rsid w:val="000F6E4D"/>
    <w:rsid w:val="001000AE"/>
    <w:rsid w:val="00101DD6"/>
    <w:rsid w:val="00102038"/>
    <w:rsid w:val="0011090A"/>
    <w:rsid w:val="0011422B"/>
    <w:rsid w:val="00122566"/>
    <w:rsid w:val="00135181"/>
    <w:rsid w:val="00151651"/>
    <w:rsid w:val="00153CD4"/>
    <w:rsid w:val="00155A26"/>
    <w:rsid w:val="00157D19"/>
    <w:rsid w:val="00164FEB"/>
    <w:rsid w:val="001670DF"/>
    <w:rsid w:val="00167105"/>
    <w:rsid w:val="0018357C"/>
    <w:rsid w:val="00185BCB"/>
    <w:rsid w:val="00190313"/>
    <w:rsid w:val="0019317D"/>
    <w:rsid w:val="001945EC"/>
    <w:rsid w:val="00194B59"/>
    <w:rsid w:val="001A68C4"/>
    <w:rsid w:val="001B2BF7"/>
    <w:rsid w:val="001B2CAC"/>
    <w:rsid w:val="001B5EEE"/>
    <w:rsid w:val="001C1930"/>
    <w:rsid w:val="001C263E"/>
    <w:rsid w:val="001C3EE9"/>
    <w:rsid w:val="001C4332"/>
    <w:rsid w:val="001D2C89"/>
    <w:rsid w:val="001D6BC0"/>
    <w:rsid w:val="001D757D"/>
    <w:rsid w:val="001F64A1"/>
    <w:rsid w:val="0020117F"/>
    <w:rsid w:val="0020548D"/>
    <w:rsid w:val="002146AE"/>
    <w:rsid w:val="00215EFD"/>
    <w:rsid w:val="00216798"/>
    <w:rsid w:val="0022300E"/>
    <w:rsid w:val="00232DD5"/>
    <w:rsid w:val="0023416D"/>
    <w:rsid w:val="00236033"/>
    <w:rsid w:val="00236316"/>
    <w:rsid w:val="002419A0"/>
    <w:rsid w:val="00244201"/>
    <w:rsid w:val="00245F93"/>
    <w:rsid w:val="0024709D"/>
    <w:rsid w:val="00253BAD"/>
    <w:rsid w:val="00254BB0"/>
    <w:rsid w:val="00256DC6"/>
    <w:rsid w:val="002652EB"/>
    <w:rsid w:val="002653BE"/>
    <w:rsid w:val="00276B5F"/>
    <w:rsid w:val="00281460"/>
    <w:rsid w:val="00284AAB"/>
    <w:rsid w:val="00286228"/>
    <w:rsid w:val="0028629B"/>
    <w:rsid w:val="00293D97"/>
    <w:rsid w:val="002960B6"/>
    <w:rsid w:val="002A21A8"/>
    <w:rsid w:val="002A4FC5"/>
    <w:rsid w:val="002B14D0"/>
    <w:rsid w:val="002B36A9"/>
    <w:rsid w:val="002C3237"/>
    <w:rsid w:val="002C5EC7"/>
    <w:rsid w:val="002E36CB"/>
    <w:rsid w:val="002E5327"/>
    <w:rsid w:val="002E794D"/>
    <w:rsid w:val="002F48E2"/>
    <w:rsid w:val="002F6DEA"/>
    <w:rsid w:val="00302630"/>
    <w:rsid w:val="003050E1"/>
    <w:rsid w:val="0030676D"/>
    <w:rsid w:val="00315191"/>
    <w:rsid w:val="00323D7F"/>
    <w:rsid w:val="00325AEA"/>
    <w:rsid w:val="0032610B"/>
    <w:rsid w:val="00335EA0"/>
    <w:rsid w:val="00346519"/>
    <w:rsid w:val="00346A54"/>
    <w:rsid w:val="00346FD9"/>
    <w:rsid w:val="00352841"/>
    <w:rsid w:val="003571A8"/>
    <w:rsid w:val="00371CDC"/>
    <w:rsid w:val="00372AEC"/>
    <w:rsid w:val="00375DF7"/>
    <w:rsid w:val="003851C5"/>
    <w:rsid w:val="00385A94"/>
    <w:rsid w:val="003A4AD8"/>
    <w:rsid w:val="003A52D3"/>
    <w:rsid w:val="003A7368"/>
    <w:rsid w:val="003B3F9E"/>
    <w:rsid w:val="003C405D"/>
    <w:rsid w:val="003C6514"/>
    <w:rsid w:val="003D19A4"/>
    <w:rsid w:val="003D43D8"/>
    <w:rsid w:val="003D4BEB"/>
    <w:rsid w:val="003E3DC6"/>
    <w:rsid w:val="003E54AF"/>
    <w:rsid w:val="00406242"/>
    <w:rsid w:val="00411F21"/>
    <w:rsid w:val="004130AF"/>
    <w:rsid w:val="00420684"/>
    <w:rsid w:val="004400A9"/>
    <w:rsid w:val="00440EC9"/>
    <w:rsid w:val="00444AFF"/>
    <w:rsid w:val="00445207"/>
    <w:rsid w:val="004662BE"/>
    <w:rsid w:val="00472AE6"/>
    <w:rsid w:val="00475869"/>
    <w:rsid w:val="004A3A3C"/>
    <w:rsid w:val="004B02DC"/>
    <w:rsid w:val="004B35F5"/>
    <w:rsid w:val="004B6A13"/>
    <w:rsid w:val="004C0F15"/>
    <w:rsid w:val="004D4816"/>
    <w:rsid w:val="004D6529"/>
    <w:rsid w:val="004D7564"/>
    <w:rsid w:val="004E0FC7"/>
    <w:rsid w:val="004E17C6"/>
    <w:rsid w:val="004E28CC"/>
    <w:rsid w:val="004E2BEE"/>
    <w:rsid w:val="004F00B8"/>
    <w:rsid w:val="004F2CFD"/>
    <w:rsid w:val="0050138B"/>
    <w:rsid w:val="00502060"/>
    <w:rsid w:val="00510756"/>
    <w:rsid w:val="00510EAC"/>
    <w:rsid w:val="005162DE"/>
    <w:rsid w:val="00516969"/>
    <w:rsid w:val="00524DB2"/>
    <w:rsid w:val="00532FD5"/>
    <w:rsid w:val="005362FC"/>
    <w:rsid w:val="00536C8D"/>
    <w:rsid w:val="00544915"/>
    <w:rsid w:val="005515DD"/>
    <w:rsid w:val="005540CC"/>
    <w:rsid w:val="00556CF1"/>
    <w:rsid w:val="00561210"/>
    <w:rsid w:val="00562204"/>
    <w:rsid w:val="00564374"/>
    <w:rsid w:val="005717AF"/>
    <w:rsid w:val="00586170"/>
    <w:rsid w:val="005907F4"/>
    <w:rsid w:val="00592FA8"/>
    <w:rsid w:val="00595141"/>
    <w:rsid w:val="0059538E"/>
    <w:rsid w:val="005A2EA2"/>
    <w:rsid w:val="005A4893"/>
    <w:rsid w:val="005A6290"/>
    <w:rsid w:val="005B1519"/>
    <w:rsid w:val="005B1C12"/>
    <w:rsid w:val="005B220C"/>
    <w:rsid w:val="005B6AA3"/>
    <w:rsid w:val="005C5A13"/>
    <w:rsid w:val="005D58C8"/>
    <w:rsid w:val="005F1A53"/>
    <w:rsid w:val="005F3BCB"/>
    <w:rsid w:val="00601008"/>
    <w:rsid w:val="00601463"/>
    <w:rsid w:val="00601910"/>
    <w:rsid w:val="0060410E"/>
    <w:rsid w:val="00604EE3"/>
    <w:rsid w:val="00614CD6"/>
    <w:rsid w:val="006156AC"/>
    <w:rsid w:val="00620D0C"/>
    <w:rsid w:val="006307E6"/>
    <w:rsid w:val="0063452A"/>
    <w:rsid w:val="0064658E"/>
    <w:rsid w:val="006538E9"/>
    <w:rsid w:val="00656619"/>
    <w:rsid w:val="006603D0"/>
    <w:rsid w:val="00662FD1"/>
    <w:rsid w:val="00665FA6"/>
    <w:rsid w:val="00666148"/>
    <w:rsid w:val="0067236C"/>
    <w:rsid w:val="006735ED"/>
    <w:rsid w:val="00674E3D"/>
    <w:rsid w:val="00677054"/>
    <w:rsid w:val="00686749"/>
    <w:rsid w:val="006950FE"/>
    <w:rsid w:val="00695793"/>
    <w:rsid w:val="006A0368"/>
    <w:rsid w:val="006A170B"/>
    <w:rsid w:val="006A2498"/>
    <w:rsid w:val="006A591E"/>
    <w:rsid w:val="006B2BEB"/>
    <w:rsid w:val="006B3D34"/>
    <w:rsid w:val="006C1E10"/>
    <w:rsid w:val="006C2F6B"/>
    <w:rsid w:val="006C6753"/>
    <w:rsid w:val="006C72E4"/>
    <w:rsid w:val="006D2D06"/>
    <w:rsid w:val="006D5DAE"/>
    <w:rsid w:val="006E37DA"/>
    <w:rsid w:val="006E76F9"/>
    <w:rsid w:val="006F1090"/>
    <w:rsid w:val="006F188E"/>
    <w:rsid w:val="006F3077"/>
    <w:rsid w:val="00705379"/>
    <w:rsid w:val="00707CD0"/>
    <w:rsid w:val="00711FBC"/>
    <w:rsid w:val="00714786"/>
    <w:rsid w:val="0072249D"/>
    <w:rsid w:val="00723988"/>
    <w:rsid w:val="00725597"/>
    <w:rsid w:val="00730C0A"/>
    <w:rsid w:val="0073577F"/>
    <w:rsid w:val="00735FB5"/>
    <w:rsid w:val="00747AB5"/>
    <w:rsid w:val="00751238"/>
    <w:rsid w:val="0075385D"/>
    <w:rsid w:val="00763F41"/>
    <w:rsid w:val="00763FDC"/>
    <w:rsid w:val="00772854"/>
    <w:rsid w:val="00775F8B"/>
    <w:rsid w:val="0078136A"/>
    <w:rsid w:val="00781FDE"/>
    <w:rsid w:val="007868B0"/>
    <w:rsid w:val="007869BE"/>
    <w:rsid w:val="00786ADE"/>
    <w:rsid w:val="00791825"/>
    <w:rsid w:val="007B505B"/>
    <w:rsid w:val="007C120D"/>
    <w:rsid w:val="007D0634"/>
    <w:rsid w:val="007D2E2A"/>
    <w:rsid w:val="007D367B"/>
    <w:rsid w:val="007D6489"/>
    <w:rsid w:val="007E2FB6"/>
    <w:rsid w:val="007E64F5"/>
    <w:rsid w:val="007E7503"/>
    <w:rsid w:val="007F6115"/>
    <w:rsid w:val="0080198D"/>
    <w:rsid w:val="00801DEF"/>
    <w:rsid w:val="00802FF2"/>
    <w:rsid w:val="00815675"/>
    <w:rsid w:val="008201C7"/>
    <w:rsid w:val="00824BD0"/>
    <w:rsid w:val="00833BE0"/>
    <w:rsid w:val="00842704"/>
    <w:rsid w:val="008547B1"/>
    <w:rsid w:val="00857928"/>
    <w:rsid w:val="0086101F"/>
    <w:rsid w:val="00861261"/>
    <w:rsid w:val="00861DF2"/>
    <w:rsid w:val="00862CE5"/>
    <w:rsid w:val="008654E1"/>
    <w:rsid w:val="00875199"/>
    <w:rsid w:val="00877474"/>
    <w:rsid w:val="008803F2"/>
    <w:rsid w:val="00884F77"/>
    <w:rsid w:val="00886151"/>
    <w:rsid w:val="00886453"/>
    <w:rsid w:val="00893986"/>
    <w:rsid w:val="0089713D"/>
    <w:rsid w:val="008A5074"/>
    <w:rsid w:val="008B4203"/>
    <w:rsid w:val="008B4E9F"/>
    <w:rsid w:val="008C0BF6"/>
    <w:rsid w:val="008D572A"/>
    <w:rsid w:val="008D5954"/>
    <w:rsid w:val="008E2427"/>
    <w:rsid w:val="008E27BF"/>
    <w:rsid w:val="008E2DAB"/>
    <w:rsid w:val="008E780E"/>
    <w:rsid w:val="008F224E"/>
    <w:rsid w:val="008F2E1A"/>
    <w:rsid w:val="008F5AC7"/>
    <w:rsid w:val="008F6046"/>
    <w:rsid w:val="00900A06"/>
    <w:rsid w:val="00901275"/>
    <w:rsid w:val="00912417"/>
    <w:rsid w:val="009200DB"/>
    <w:rsid w:val="00924C6C"/>
    <w:rsid w:val="00927005"/>
    <w:rsid w:val="0092753E"/>
    <w:rsid w:val="00930CA0"/>
    <w:rsid w:val="00940D1E"/>
    <w:rsid w:val="00945405"/>
    <w:rsid w:val="0094694B"/>
    <w:rsid w:val="00951F68"/>
    <w:rsid w:val="009551D2"/>
    <w:rsid w:val="00956132"/>
    <w:rsid w:val="00957211"/>
    <w:rsid w:val="0096027E"/>
    <w:rsid w:val="009632E3"/>
    <w:rsid w:val="009661A7"/>
    <w:rsid w:val="009670AE"/>
    <w:rsid w:val="00970633"/>
    <w:rsid w:val="00972BE7"/>
    <w:rsid w:val="00986176"/>
    <w:rsid w:val="00994E3D"/>
    <w:rsid w:val="00996BB0"/>
    <w:rsid w:val="00997255"/>
    <w:rsid w:val="009A77A1"/>
    <w:rsid w:val="009B0644"/>
    <w:rsid w:val="009B083A"/>
    <w:rsid w:val="009B590B"/>
    <w:rsid w:val="009C1FFE"/>
    <w:rsid w:val="009C4809"/>
    <w:rsid w:val="009C76AD"/>
    <w:rsid w:val="009C7ECB"/>
    <w:rsid w:val="009D2EF5"/>
    <w:rsid w:val="009D4931"/>
    <w:rsid w:val="009E1253"/>
    <w:rsid w:val="009E326C"/>
    <w:rsid w:val="009E7FD8"/>
    <w:rsid w:val="00A032AA"/>
    <w:rsid w:val="00A1253A"/>
    <w:rsid w:val="00A15106"/>
    <w:rsid w:val="00A30247"/>
    <w:rsid w:val="00A3441E"/>
    <w:rsid w:val="00A447CA"/>
    <w:rsid w:val="00A45877"/>
    <w:rsid w:val="00A506AB"/>
    <w:rsid w:val="00A533A1"/>
    <w:rsid w:val="00A542C8"/>
    <w:rsid w:val="00A549EE"/>
    <w:rsid w:val="00A57982"/>
    <w:rsid w:val="00A773FE"/>
    <w:rsid w:val="00A81CC8"/>
    <w:rsid w:val="00A93EF3"/>
    <w:rsid w:val="00A94829"/>
    <w:rsid w:val="00A94FFA"/>
    <w:rsid w:val="00A9789E"/>
    <w:rsid w:val="00AA3E0D"/>
    <w:rsid w:val="00AA7517"/>
    <w:rsid w:val="00AB31FE"/>
    <w:rsid w:val="00AB7FDC"/>
    <w:rsid w:val="00AC338D"/>
    <w:rsid w:val="00AD080B"/>
    <w:rsid w:val="00AD1DB9"/>
    <w:rsid w:val="00AD3BCF"/>
    <w:rsid w:val="00AE2AB6"/>
    <w:rsid w:val="00AE4546"/>
    <w:rsid w:val="00AE57AA"/>
    <w:rsid w:val="00AF2BB4"/>
    <w:rsid w:val="00AF4997"/>
    <w:rsid w:val="00B0199F"/>
    <w:rsid w:val="00B02682"/>
    <w:rsid w:val="00B07ADA"/>
    <w:rsid w:val="00B1049E"/>
    <w:rsid w:val="00B13C54"/>
    <w:rsid w:val="00B16295"/>
    <w:rsid w:val="00B247DB"/>
    <w:rsid w:val="00B31D19"/>
    <w:rsid w:val="00B33292"/>
    <w:rsid w:val="00B33849"/>
    <w:rsid w:val="00B351DB"/>
    <w:rsid w:val="00B41A93"/>
    <w:rsid w:val="00B454F6"/>
    <w:rsid w:val="00B528F3"/>
    <w:rsid w:val="00B56BEC"/>
    <w:rsid w:val="00B66756"/>
    <w:rsid w:val="00B66AC8"/>
    <w:rsid w:val="00B76796"/>
    <w:rsid w:val="00B80EC2"/>
    <w:rsid w:val="00B822FF"/>
    <w:rsid w:val="00B8465D"/>
    <w:rsid w:val="00B8629E"/>
    <w:rsid w:val="00B8768D"/>
    <w:rsid w:val="00B908E1"/>
    <w:rsid w:val="00B917F7"/>
    <w:rsid w:val="00B9346D"/>
    <w:rsid w:val="00B966C8"/>
    <w:rsid w:val="00BB3FC9"/>
    <w:rsid w:val="00BB6A0F"/>
    <w:rsid w:val="00BC4FA6"/>
    <w:rsid w:val="00BC5B19"/>
    <w:rsid w:val="00BC67B8"/>
    <w:rsid w:val="00BD373F"/>
    <w:rsid w:val="00BD4CA2"/>
    <w:rsid w:val="00BE0D51"/>
    <w:rsid w:val="00BE3677"/>
    <w:rsid w:val="00BE45CB"/>
    <w:rsid w:val="00BF14E5"/>
    <w:rsid w:val="00BF4F00"/>
    <w:rsid w:val="00C01971"/>
    <w:rsid w:val="00C13B9D"/>
    <w:rsid w:val="00C16E42"/>
    <w:rsid w:val="00C17361"/>
    <w:rsid w:val="00C24AB7"/>
    <w:rsid w:val="00C27D9D"/>
    <w:rsid w:val="00C306CE"/>
    <w:rsid w:val="00C34A54"/>
    <w:rsid w:val="00C602A4"/>
    <w:rsid w:val="00C60F64"/>
    <w:rsid w:val="00C63E28"/>
    <w:rsid w:val="00C77433"/>
    <w:rsid w:val="00C83AFA"/>
    <w:rsid w:val="00CA3DCC"/>
    <w:rsid w:val="00CA48A4"/>
    <w:rsid w:val="00CA72AF"/>
    <w:rsid w:val="00CB7D83"/>
    <w:rsid w:val="00CC7BA0"/>
    <w:rsid w:val="00CD041C"/>
    <w:rsid w:val="00CD31C7"/>
    <w:rsid w:val="00CE43E4"/>
    <w:rsid w:val="00CE55A4"/>
    <w:rsid w:val="00CF5357"/>
    <w:rsid w:val="00D00453"/>
    <w:rsid w:val="00D01C8B"/>
    <w:rsid w:val="00D03DA3"/>
    <w:rsid w:val="00D04361"/>
    <w:rsid w:val="00D05729"/>
    <w:rsid w:val="00D05A7B"/>
    <w:rsid w:val="00D05CFB"/>
    <w:rsid w:val="00D06677"/>
    <w:rsid w:val="00D078CD"/>
    <w:rsid w:val="00D2552E"/>
    <w:rsid w:val="00D26FD8"/>
    <w:rsid w:val="00D319D3"/>
    <w:rsid w:val="00D3247D"/>
    <w:rsid w:val="00D40086"/>
    <w:rsid w:val="00D40AAA"/>
    <w:rsid w:val="00D4155C"/>
    <w:rsid w:val="00D44026"/>
    <w:rsid w:val="00D45141"/>
    <w:rsid w:val="00D502F5"/>
    <w:rsid w:val="00D5075B"/>
    <w:rsid w:val="00D6224D"/>
    <w:rsid w:val="00D63698"/>
    <w:rsid w:val="00D64AB0"/>
    <w:rsid w:val="00D65848"/>
    <w:rsid w:val="00D74A94"/>
    <w:rsid w:val="00D74B8D"/>
    <w:rsid w:val="00D82F05"/>
    <w:rsid w:val="00D9772D"/>
    <w:rsid w:val="00DA22FD"/>
    <w:rsid w:val="00DA3106"/>
    <w:rsid w:val="00DA4550"/>
    <w:rsid w:val="00DA4E1E"/>
    <w:rsid w:val="00DA6882"/>
    <w:rsid w:val="00DB1911"/>
    <w:rsid w:val="00DB2B46"/>
    <w:rsid w:val="00DB6C45"/>
    <w:rsid w:val="00DB71D3"/>
    <w:rsid w:val="00DB79BA"/>
    <w:rsid w:val="00DC1A38"/>
    <w:rsid w:val="00DC3FAC"/>
    <w:rsid w:val="00DD640B"/>
    <w:rsid w:val="00DD7086"/>
    <w:rsid w:val="00DE6FFE"/>
    <w:rsid w:val="00DE7763"/>
    <w:rsid w:val="00DF2703"/>
    <w:rsid w:val="00DF5FC8"/>
    <w:rsid w:val="00E012F6"/>
    <w:rsid w:val="00E01F2E"/>
    <w:rsid w:val="00E03974"/>
    <w:rsid w:val="00E03B38"/>
    <w:rsid w:val="00E076ED"/>
    <w:rsid w:val="00E17029"/>
    <w:rsid w:val="00E21588"/>
    <w:rsid w:val="00E22D87"/>
    <w:rsid w:val="00E3264B"/>
    <w:rsid w:val="00E33D65"/>
    <w:rsid w:val="00E351E3"/>
    <w:rsid w:val="00E4096C"/>
    <w:rsid w:val="00E41D9B"/>
    <w:rsid w:val="00E45A99"/>
    <w:rsid w:val="00E557A3"/>
    <w:rsid w:val="00E60C01"/>
    <w:rsid w:val="00E617D6"/>
    <w:rsid w:val="00E73464"/>
    <w:rsid w:val="00E73EB0"/>
    <w:rsid w:val="00E82D78"/>
    <w:rsid w:val="00E82E9A"/>
    <w:rsid w:val="00E86DE0"/>
    <w:rsid w:val="00E92D2F"/>
    <w:rsid w:val="00EA3FFB"/>
    <w:rsid w:val="00EB562B"/>
    <w:rsid w:val="00EC1146"/>
    <w:rsid w:val="00EC758E"/>
    <w:rsid w:val="00ED08A8"/>
    <w:rsid w:val="00ED7F50"/>
    <w:rsid w:val="00EE2110"/>
    <w:rsid w:val="00EE5B2D"/>
    <w:rsid w:val="00EE64C5"/>
    <w:rsid w:val="00EF0954"/>
    <w:rsid w:val="00EF774C"/>
    <w:rsid w:val="00F00302"/>
    <w:rsid w:val="00F02217"/>
    <w:rsid w:val="00F02EA7"/>
    <w:rsid w:val="00F06B34"/>
    <w:rsid w:val="00F11C56"/>
    <w:rsid w:val="00F14D68"/>
    <w:rsid w:val="00F1615E"/>
    <w:rsid w:val="00F32E47"/>
    <w:rsid w:val="00F37357"/>
    <w:rsid w:val="00F42A90"/>
    <w:rsid w:val="00F45787"/>
    <w:rsid w:val="00F45FCD"/>
    <w:rsid w:val="00F46353"/>
    <w:rsid w:val="00F52AB1"/>
    <w:rsid w:val="00F53190"/>
    <w:rsid w:val="00F57232"/>
    <w:rsid w:val="00F57792"/>
    <w:rsid w:val="00F6159E"/>
    <w:rsid w:val="00F73071"/>
    <w:rsid w:val="00F77608"/>
    <w:rsid w:val="00F825DB"/>
    <w:rsid w:val="00F85DCE"/>
    <w:rsid w:val="00F86732"/>
    <w:rsid w:val="00FA60F1"/>
    <w:rsid w:val="00FB23FC"/>
    <w:rsid w:val="00FB4375"/>
    <w:rsid w:val="00FB5F56"/>
    <w:rsid w:val="00FB7B56"/>
    <w:rsid w:val="00FC4B76"/>
    <w:rsid w:val="00FC5097"/>
    <w:rsid w:val="00FD3F07"/>
    <w:rsid w:val="00FD4C4D"/>
    <w:rsid w:val="00FD4F95"/>
    <w:rsid w:val="00FE43DC"/>
    <w:rsid w:val="00FE4524"/>
    <w:rsid w:val="00FE678F"/>
    <w:rsid w:val="00FF1E5D"/>
    <w:rsid w:val="00FF2AEE"/>
    <w:rsid w:val="00FF78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A55CB3"/>
  <w15:docId w15:val="{7F278166-C49C-4A3B-B9C2-277334F8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GB" w:bidi="ar-SA"/>
      </w:rPr>
    </w:rPrDefault>
    <w:pPrDefault/>
  </w:docDefaults>
  <w:latentStyles w:defLockedState="1" w:defUIPriority="0" w:defSemiHidden="0" w:defUnhideWhenUsed="0" w:defQFormat="0" w:count="376">
    <w:lsdException w:name="Normal" w:locked="0" w:qFormat="1"/>
    <w:lsdException w:name="heading 1" w:semiHidden="1" w:uiPriority="9" w:qFormat="1"/>
    <w:lsdException w:name="heading 2" w:semiHidden="1" w:uiPriority="9"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0"/>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locked="0"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locked="0"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11422B"/>
    <w:rPr>
      <w:rFonts w:ascii="Graphik Arabic Light" w:hAnsi="Graphik Arabic Light"/>
    </w:rPr>
  </w:style>
  <w:style w:type="paragraph" w:styleId="Heading1">
    <w:name w:val="heading 1"/>
    <w:basedOn w:val="Normal"/>
    <w:next w:val="Normal"/>
    <w:uiPriority w:val="9"/>
    <w:semiHidden/>
    <w:qFormat/>
    <w:locked/>
    <w:rsid w:val="001000AE"/>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semiHidden/>
    <w:qFormat/>
    <w:locked/>
    <w:rsid w:val="001000AE"/>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semiHidden/>
    <w:locked/>
    <w:rsid w:val="00093D6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locked/>
    <w:rsid w:val="00093D68"/>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locked/>
    <w:rsid w:val="00093D68"/>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locked/>
    <w:rsid w:val="00093D68"/>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1000A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540CC"/>
    <w:pPr>
      <w:tabs>
        <w:tab w:val="center" w:pos="4320"/>
        <w:tab w:val="right" w:pos="8640"/>
      </w:tabs>
    </w:pPr>
  </w:style>
  <w:style w:type="paragraph" w:styleId="Footer">
    <w:name w:val="footer"/>
    <w:basedOn w:val="Normal"/>
    <w:link w:val="FooterChar"/>
    <w:uiPriority w:val="99"/>
    <w:rsid w:val="005540CC"/>
    <w:pPr>
      <w:tabs>
        <w:tab w:val="center" w:pos="4320"/>
        <w:tab w:val="right" w:pos="8640"/>
      </w:tabs>
    </w:pPr>
  </w:style>
  <w:style w:type="table" w:styleId="TableGrid">
    <w:name w:val="Table Grid"/>
    <w:basedOn w:val="TableNormal"/>
    <w:locked/>
    <w:rsid w:val="0023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locked/>
    <w:rsid w:val="00C34A54"/>
    <w:tblPr>
      <w:tblStyleRowBandSize w:val="1"/>
      <w:tblStyleColBandSize w:val="1"/>
      <w:tblBorders>
        <w:top w:val="single" w:sz="8" w:space="0" w:color="D62056" w:themeColor="accent1" w:themeTint="BF"/>
        <w:left w:val="single" w:sz="8" w:space="0" w:color="D62056" w:themeColor="accent1" w:themeTint="BF"/>
        <w:bottom w:val="single" w:sz="8" w:space="0" w:color="D62056" w:themeColor="accent1" w:themeTint="BF"/>
        <w:right w:val="single" w:sz="8" w:space="0" w:color="D62056" w:themeColor="accent1" w:themeTint="BF"/>
        <w:insideH w:val="single" w:sz="8" w:space="0" w:color="D62056" w:themeColor="accent1" w:themeTint="BF"/>
      </w:tblBorders>
    </w:tblPr>
    <w:tblStylePr w:type="firstRow">
      <w:pPr>
        <w:spacing w:before="0" w:after="0" w:line="240" w:lineRule="auto"/>
      </w:pPr>
      <w:rPr>
        <w:b/>
        <w:bCs/>
        <w:color w:val="FFFFFF" w:themeColor="background1"/>
      </w:rPr>
      <w:tblPr/>
      <w:tcPr>
        <w:tcBorders>
          <w:top w:val="single" w:sz="8" w:space="0" w:color="D62056" w:themeColor="accent1" w:themeTint="BF"/>
          <w:left w:val="single" w:sz="8" w:space="0" w:color="D62056" w:themeColor="accent1" w:themeTint="BF"/>
          <w:bottom w:val="single" w:sz="8" w:space="0" w:color="D62056" w:themeColor="accent1" w:themeTint="BF"/>
          <w:right w:val="single" w:sz="8" w:space="0" w:color="D62056" w:themeColor="accent1" w:themeTint="BF"/>
          <w:insideH w:val="nil"/>
          <w:insideV w:val="nil"/>
        </w:tcBorders>
        <w:shd w:val="clear" w:color="auto" w:fill="8A1538" w:themeFill="accent1"/>
      </w:tcPr>
    </w:tblStylePr>
    <w:tblStylePr w:type="lastRow">
      <w:pPr>
        <w:spacing w:before="0" w:after="0" w:line="240" w:lineRule="auto"/>
      </w:pPr>
      <w:rPr>
        <w:b/>
        <w:bCs/>
      </w:rPr>
      <w:tblPr/>
      <w:tcPr>
        <w:tcBorders>
          <w:top w:val="double" w:sz="6" w:space="0" w:color="D62056" w:themeColor="accent1" w:themeTint="BF"/>
          <w:left w:val="single" w:sz="8" w:space="0" w:color="D62056" w:themeColor="accent1" w:themeTint="BF"/>
          <w:bottom w:val="single" w:sz="8" w:space="0" w:color="D62056" w:themeColor="accent1" w:themeTint="BF"/>
          <w:right w:val="single" w:sz="8" w:space="0" w:color="D6205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B3C6" w:themeFill="accent1" w:themeFillTint="3F"/>
      </w:tcPr>
    </w:tblStylePr>
    <w:tblStylePr w:type="band1Horz">
      <w:tblPr/>
      <w:tcPr>
        <w:tcBorders>
          <w:insideH w:val="nil"/>
          <w:insideV w:val="nil"/>
        </w:tcBorders>
        <w:shd w:val="clear" w:color="auto" w:fill="F3B3C6" w:themeFill="accent1" w:themeFillTint="3F"/>
      </w:tcPr>
    </w:tblStylePr>
    <w:tblStylePr w:type="band2Horz">
      <w:tblPr/>
      <w:tcPr>
        <w:tcBorders>
          <w:insideH w:val="nil"/>
          <w:insideV w:val="nil"/>
        </w:tcBorders>
      </w:tcPr>
    </w:tblStylePr>
  </w:style>
  <w:style w:type="paragraph" w:customStyle="1" w:styleId="13BodytextNumbering">
    <w:name w:val="13 Bodytext Numbering"/>
    <w:qFormat/>
    <w:rsid w:val="0011422B"/>
    <w:pPr>
      <w:numPr>
        <w:ilvl w:val="2"/>
        <w:numId w:val="12"/>
      </w:numPr>
      <w:spacing w:line="264" w:lineRule="auto"/>
    </w:pPr>
    <w:rPr>
      <w:rFonts w:ascii="Graphik Arabic Light" w:hAnsi="Graphik Arabic Light"/>
      <w:szCs w:val="16"/>
    </w:rPr>
  </w:style>
  <w:style w:type="paragraph" w:customStyle="1" w:styleId="12BodytextNumbering">
    <w:name w:val="12 Bodytext Numbering"/>
    <w:qFormat/>
    <w:rsid w:val="0011422B"/>
    <w:pPr>
      <w:numPr>
        <w:ilvl w:val="1"/>
        <w:numId w:val="12"/>
      </w:numPr>
      <w:spacing w:line="288" w:lineRule="auto"/>
    </w:pPr>
    <w:rPr>
      <w:rFonts w:ascii="Graphik Arabic Light" w:hAnsi="Graphik Arabic Light"/>
    </w:rPr>
  </w:style>
  <w:style w:type="paragraph" w:customStyle="1" w:styleId="11BodytextNumbering">
    <w:name w:val="11 Bodytext Numbering"/>
    <w:qFormat/>
    <w:rsid w:val="0011422B"/>
    <w:pPr>
      <w:numPr>
        <w:numId w:val="12"/>
      </w:numPr>
      <w:spacing w:line="288" w:lineRule="auto"/>
    </w:pPr>
    <w:rPr>
      <w:rFonts w:ascii="Graphik Arabic Light" w:hAnsi="Graphik Arabic Light"/>
    </w:rPr>
  </w:style>
  <w:style w:type="paragraph" w:customStyle="1" w:styleId="10BodytextBullets">
    <w:name w:val="10 Bodytext Bullets"/>
    <w:qFormat/>
    <w:rsid w:val="0011422B"/>
    <w:pPr>
      <w:numPr>
        <w:ilvl w:val="2"/>
        <w:numId w:val="15"/>
      </w:numPr>
      <w:spacing w:line="264" w:lineRule="auto"/>
    </w:pPr>
    <w:rPr>
      <w:rFonts w:ascii="Graphik Arabic Light" w:hAnsi="Graphik Arabic Light"/>
    </w:rPr>
  </w:style>
  <w:style w:type="paragraph" w:customStyle="1" w:styleId="09BodytextBullets">
    <w:name w:val="09 Bodytext Bullets"/>
    <w:qFormat/>
    <w:rsid w:val="0011422B"/>
    <w:pPr>
      <w:numPr>
        <w:ilvl w:val="1"/>
        <w:numId w:val="15"/>
      </w:numPr>
      <w:spacing w:line="288" w:lineRule="auto"/>
    </w:pPr>
    <w:rPr>
      <w:rFonts w:ascii="Graphik Arabic Light" w:hAnsi="Graphik Arabic Light"/>
      <w:szCs w:val="20"/>
    </w:rPr>
  </w:style>
  <w:style w:type="paragraph" w:customStyle="1" w:styleId="08BodytextBullets">
    <w:name w:val="08 Bodytext Bullets"/>
    <w:qFormat/>
    <w:rsid w:val="0011422B"/>
    <w:pPr>
      <w:numPr>
        <w:numId w:val="15"/>
      </w:numPr>
      <w:spacing w:line="288" w:lineRule="auto"/>
    </w:pPr>
    <w:rPr>
      <w:rFonts w:ascii="Graphik Arabic Light" w:hAnsi="Graphik Arabic Light"/>
    </w:rPr>
  </w:style>
  <w:style w:type="table" w:styleId="MediumShading1">
    <w:name w:val="Medium Shading 1"/>
    <w:basedOn w:val="TableNormal"/>
    <w:uiPriority w:val="63"/>
    <w:locked/>
    <w:rsid w:val="00C34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3Deffects1">
    <w:name w:val="Table 3D effects 1"/>
    <w:basedOn w:val="TableNormal"/>
    <w:locked/>
    <w:rsid w:val="00C34A5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locked/>
    <w:rsid w:val="00C34A5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Number">
    <w:name w:val="List Number"/>
    <w:basedOn w:val="Normal"/>
    <w:semiHidden/>
    <w:rsid w:val="00786ADE"/>
    <w:pPr>
      <w:numPr>
        <w:numId w:val="1"/>
      </w:numPr>
    </w:pPr>
  </w:style>
  <w:style w:type="paragraph" w:customStyle="1" w:styleId="04BodytextBlock">
    <w:name w:val="04 Bodytext Block"/>
    <w:qFormat/>
    <w:rsid w:val="0011422B"/>
    <w:pPr>
      <w:spacing w:before="240" w:after="240" w:line="288" w:lineRule="auto"/>
    </w:pPr>
    <w:rPr>
      <w:rFonts w:ascii="Graphik Arabic Light" w:hAnsi="Graphik Arabic Light"/>
    </w:rPr>
  </w:style>
  <w:style w:type="paragraph" w:customStyle="1" w:styleId="03TitleNumbering3">
    <w:name w:val="03 Title Numbering 3"/>
    <w:next w:val="04BodytextBlock"/>
    <w:qFormat/>
    <w:rsid w:val="0011422B"/>
    <w:pPr>
      <w:keepNext/>
      <w:numPr>
        <w:ilvl w:val="2"/>
        <w:numId w:val="18"/>
      </w:numPr>
      <w:spacing w:before="240"/>
      <w:outlineLvl w:val="2"/>
    </w:pPr>
    <w:rPr>
      <w:rFonts w:ascii="Qatar2022 Arabic Bold" w:hAnsi="Qatar2022 Arabic Bold"/>
      <w:b/>
      <w:sz w:val="28"/>
    </w:rPr>
  </w:style>
  <w:style w:type="table" w:styleId="TableGrid1">
    <w:name w:val="Table Grid 1"/>
    <w:basedOn w:val="TableNormal"/>
    <w:locked/>
    <w:rsid w:val="006010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1">
    <w:name w:val="Table Simple 1"/>
    <w:basedOn w:val="TableNormal"/>
    <w:semiHidden/>
    <w:rsid w:val="00786ADE"/>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02TitleNumbering2">
    <w:name w:val="02 Title Numbering 2"/>
    <w:next w:val="04BodytextBlock"/>
    <w:qFormat/>
    <w:rsid w:val="001000AE"/>
    <w:pPr>
      <w:keepNext/>
      <w:numPr>
        <w:ilvl w:val="1"/>
        <w:numId w:val="18"/>
      </w:numPr>
      <w:spacing w:before="360"/>
      <w:outlineLvl w:val="1"/>
    </w:pPr>
    <w:rPr>
      <w:rFonts w:asciiTheme="majorHAnsi" w:hAnsiTheme="majorHAnsi"/>
      <w:b/>
      <w:sz w:val="32"/>
      <w:szCs w:val="40"/>
    </w:rPr>
  </w:style>
  <w:style w:type="paragraph" w:customStyle="1" w:styleId="01TitleNumbering1">
    <w:name w:val="01 Title Numbering 1"/>
    <w:next w:val="04BodytextBlock"/>
    <w:qFormat/>
    <w:rsid w:val="0011422B"/>
    <w:pPr>
      <w:keepNext/>
      <w:numPr>
        <w:numId w:val="18"/>
      </w:numPr>
      <w:spacing w:before="480"/>
      <w:outlineLvl w:val="0"/>
    </w:pPr>
    <w:rPr>
      <w:rFonts w:ascii="Qatar2022 Arabic Bold" w:hAnsi="Qatar2022 Arabic Bold"/>
      <w:b/>
      <w:sz w:val="40"/>
      <w:szCs w:val="52"/>
    </w:rPr>
  </w:style>
  <w:style w:type="paragraph" w:styleId="Signature">
    <w:name w:val="Signature"/>
    <w:basedOn w:val="Normal"/>
    <w:semiHidden/>
    <w:rsid w:val="00786ADE"/>
    <w:pPr>
      <w:ind w:left="4252"/>
    </w:pPr>
  </w:style>
  <w:style w:type="paragraph" w:customStyle="1" w:styleId="00TitlePageText">
    <w:name w:val="00 Title Page Text"/>
    <w:qFormat/>
    <w:rsid w:val="0011422B"/>
    <w:pPr>
      <w:spacing w:before="4000"/>
    </w:pPr>
    <w:rPr>
      <w:rFonts w:ascii="Qatar2022 Arabic Bold" w:hAnsi="Qatar2022 Arabic Bold" w:cs="Times New Roman"/>
      <w:b/>
      <w:color w:val="FFFFFF" w:themeColor="background1"/>
      <w:sz w:val="56"/>
      <w:szCs w:val="60"/>
    </w:rPr>
  </w:style>
  <w:style w:type="paragraph" w:customStyle="1" w:styleId="18hiddentext">
    <w:name w:val="18 hidden text"/>
    <w:basedOn w:val="Normal"/>
    <w:semiHidden/>
    <w:rsid w:val="000B334B"/>
    <w:pPr>
      <w:numPr>
        <w:numId w:val="2"/>
      </w:numPr>
      <w:tabs>
        <w:tab w:val="left" w:pos="284"/>
      </w:tabs>
      <w:spacing w:before="60" w:line="240" w:lineRule="exact"/>
    </w:pPr>
    <w:rPr>
      <w:rFonts w:ascii="Gotham Book" w:eastAsia="Batang" w:hAnsi="Gotham Book"/>
      <w:vanish/>
      <w:color w:val="008000"/>
      <w:sz w:val="18"/>
      <w:lang w:eastAsia="ko-KR"/>
    </w:rPr>
  </w:style>
  <w:style w:type="paragraph" w:customStyle="1" w:styleId="14HeaderFooter">
    <w:name w:val="14 Header/Footer"/>
    <w:qFormat/>
    <w:rsid w:val="003050E1"/>
    <w:pPr>
      <w:tabs>
        <w:tab w:val="right" w:pos="9214"/>
        <w:tab w:val="right" w:pos="9979"/>
      </w:tabs>
    </w:pPr>
    <w:rPr>
      <w:rFonts w:ascii="Qatar2022 Book" w:hAnsi="Qatar2022 Book"/>
      <w:color w:val="8A1538" w:themeColor="accent1"/>
      <w:sz w:val="16"/>
    </w:rPr>
  </w:style>
  <w:style w:type="paragraph" w:customStyle="1" w:styleId="00TitlePageSubtitle">
    <w:name w:val="00 Title Page Subtitle"/>
    <w:qFormat/>
    <w:rsid w:val="0011422B"/>
    <w:pPr>
      <w:spacing w:before="240"/>
    </w:pPr>
    <w:rPr>
      <w:rFonts w:ascii="Qatar2022 Arabic Bold" w:hAnsi="Qatar2022 Arabic Bold"/>
      <w:b/>
      <w:color w:val="FFFFFF" w:themeColor="background1"/>
      <w:sz w:val="44"/>
    </w:rPr>
  </w:style>
  <w:style w:type="paragraph" w:styleId="BalloonText">
    <w:name w:val="Balloon Text"/>
    <w:basedOn w:val="Normal"/>
    <w:link w:val="BalloonTextChar"/>
    <w:semiHidden/>
    <w:locked/>
    <w:rsid w:val="002F6DEA"/>
    <w:rPr>
      <w:rFonts w:ascii="Tahoma" w:hAnsi="Tahoma" w:cs="Tahoma"/>
      <w:sz w:val="16"/>
      <w:szCs w:val="16"/>
    </w:rPr>
  </w:style>
  <w:style w:type="character" w:customStyle="1" w:styleId="BalloonTextChar">
    <w:name w:val="Balloon Text Char"/>
    <w:basedOn w:val="DefaultParagraphFont"/>
    <w:link w:val="BalloonText"/>
    <w:semiHidden/>
    <w:rsid w:val="002F6DEA"/>
    <w:rPr>
      <w:rFonts w:ascii="Tahoma" w:hAnsi="Tahoma" w:cs="Tahoma"/>
      <w:sz w:val="16"/>
      <w:szCs w:val="16"/>
    </w:rPr>
  </w:style>
  <w:style w:type="table" w:customStyle="1" w:styleId="12Table">
    <w:name w:val="12 Table"/>
    <w:basedOn w:val="TableClassic3"/>
    <w:uiPriority w:val="99"/>
    <w:rsid w:val="002A4FC5"/>
    <w:rPr>
      <w:color w:val="auto"/>
      <w:sz w:val="16"/>
      <w:szCs w:val="20"/>
    </w:rPr>
    <w:tblPr>
      <w:tblStyleRowBandSize w:val="1"/>
      <w:tblStyleColBandSize w:val="1"/>
      <w:tblBorders>
        <w:top w:val="single" w:sz="4" w:space="0" w:color="000000" w:themeColor="text2"/>
        <w:left w:val="single" w:sz="4" w:space="0" w:color="000000" w:themeColor="text2"/>
        <w:bottom w:val="single" w:sz="4" w:space="0" w:color="000000" w:themeColor="text2"/>
        <w:right w:val="single" w:sz="4" w:space="0" w:color="000000" w:themeColor="text2"/>
        <w:insideH w:val="single" w:sz="4" w:space="0" w:color="000000" w:themeColor="text2"/>
        <w:insideV w:val="single" w:sz="4" w:space="0" w:color="000000" w:themeColor="text2"/>
      </w:tblBorders>
    </w:tblPr>
    <w:tcPr>
      <w:shd w:val="clear" w:color="auto" w:fill="FFFFFF" w:themeFill="background1"/>
    </w:tcPr>
    <w:tblStylePr w:type="firstRow">
      <w:rPr>
        <w:rFonts w:asciiTheme="minorHAnsi" w:hAnsiTheme="minorHAnsi"/>
        <w:b/>
        <w:bCs/>
        <w:i w:val="0"/>
        <w:iCs/>
        <w:color w:val="FFFFFF" w:themeColor="background1"/>
        <w:sz w:val="20"/>
      </w:rPr>
      <w:tblPr/>
      <w:tcPr>
        <w:tcBorders>
          <w:bottom w:val="single" w:sz="6" w:space="0" w:color="000000"/>
          <w:tl2br w:val="none" w:sz="0" w:space="0" w:color="auto"/>
          <w:tr2bl w:val="none" w:sz="0" w:space="0" w:color="auto"/>
        </w:tcBorders>
        <w:shd w:val="clear" w:color="auto" w:fill="000000" w:themeFill="text2"/>
      </w:tcPr>
    </w:tblStylePr>
    <w:tblStylePr w:type="lastRow">
      <w:rPr>
        <w:rFonts w:asciiTheme="minorHAnsi" w:hAnsiTheme="minorHAnsi"/>
        <w:b/>
        <w:bCs/>
        <w:color w:val="000000" w:themeColor="text1"/>
        <w:sz w:val="16"/>
      </w:rPr>
      <w:tblPr/>
      <w:tcPr>
        <w:tcBorders>
          <w:top w:val="single" w:sz="4" w:space="0" w:color="000000" w:themeColor="text2"/>
          <w:left w:val="single" w:sz="4" w:space="0" w:color="000000" w:themeColor="text2"/>
          <w:bottom w:val="single" w:sz="4" w:space="0" w:color="000000" w:themeColor="text2"/>
          <w:right w:val="single" w:sz="4" w:space="0" w:color="000000" w:themeColor="text2"/>
          <w:insideH w:val="single" w:sz="4" w:space="0" w:color="000000" w:themeColor="text2"/>
          <w:insideV w:val="single" w:sz="4" w:space="0" w:color="000000" w:themeColor="text2"/>
          <w:tl2br w:val="none" w:sz="0" w:space="0" w:color="auto"/>
          <w:tr2bl w:val="none" w:sz="0" w:space="0" w:color="auto"/>
        </w:tcBorders>
        <w:shd w:val="clear" w:color="auto" w:fill="FFFFFF" w:themeFill="background1"/>
      </w:tcPr>
    </w:tblStylePr>
    <w:tblStylePr w:type="firstCol">
      <w:rPr>
        <w:rFonts w:asciiTheme="minorHAnsi" w:hAnsiTheme="minorHAnsi"/>
        <w:b/>
        <w:bCs/>
        <w:color w:val="auto"/>
      </w:rPr>
      <w:tblPr/>
      <w:tcPr>
        <w:tcBorders>
          <w:tl2br w:val="none" w:sz="0" w:space="0" w:color="auto"/>
          <w:tr2bl w:val="none" w:sz="0" w:space="0" w:color="auto"/>
        </w:tcBorders>
      </w:tcPr>
    </w:tblStylePr>
    <w:tblStylePr w:type="lastCol">
      <w:rPr>
        <w:color w:val="auto"/>
      </w:rPr>
    </w:tblStylePr>
    <w:tblStylePr w:type="band1Horz">
      <w:tblPr/>
      <w:tcPr>
        <w:shd w:val="clear" w:color="auto" w:fill="CCCCCC" w:themeFill="text2" w:themeFillTint="33"/>
      </w:tcPr>
    </w:tblStylePr>
    <w:tblStylePr w:type="band2Horz">
      <w:tblPr/>
      <w:tcPr>
        <w:shd w:val="clear" w:color="auto" w:fill="FFFFFF" w:themeFill="background1"/>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ite">
    <w:name w:val="HTML Cite"/>
    <w:basedOn w:val="DefaultParagraphFont"/>
    <w:semiHidden/>
    <w:locked/>
    <w:rsid w:val="002F6DEA"/>
    <w:rPr>
      <w:i/>
      <w:iCs/>
    </w:rPr>
  </w:style>
  <w:style w:type="table" w:styleId="ColourfulGrid">
    <w:name w:val="Colorful Grid"/>
    <w:basedOn w:val="TableNormal"/>
    <w:uiPriority w:val="73"/>
    <w:locked/>
    <w:rsid w:val="0060100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Classic1">
    <w:name w:val="Table Classic 1"/>
    <w:basedOn w:val="TableNormal"/>
    <w:locked/>
    <w:rsid w:val="006010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00TitlePageDateVersion">
    <w:name w:val="00 Title Page Date/Version"/>
    <w:qFormat/>
    <w:rsid w:val="0011422B"/>
    <w:pPr>
      <w:spacing w:before="240"/>
    </w:pPr>
    <w:rPr>
      <w:rFonts w:ascii="Qatar2022 Arabic Bold" w:hAnsi="Qatar2022 Arabic Bold"/>
      <w:b/>
      <w:color w:val="FFFFFF" w:themeColor="background1"/>
      <w:sz w:val="32"/>
    </w:rPr>
  </w:style>
  <w:style w:type="paragraph" w:styleId="TOC1">
    <w:name w:val="toc 1"/>
    <w:basedOn w:val="08BodytextBullets"/>
    <w:autoRedefine/>
    <w:uiPriority w:val="39"/>
    <w:semiHidden/>
    <w:locked/>
    <w:rsid w:val="00D40086"/>
    <w:pPr>
      <w:numPr>
        <w:numId w:val="0"/>
      </w:numPr>
      <w:tabs>
        <w:tab w:val="right" w:leader="dot" w:pos="9639"/>
      </w:tabs>
      <w:spacing w:before="240"/>
    </w:pPr>
    <w:rPr>
      <w:rFonts w:asciiTheme="majorHAnsi" w:hAnsiTheme="majorHAnsi"/>
      <w:b/>
      <w:noProof/>
    </w:rPr>
  </w:style>
  <w:style w:type="paragraph" w:styleId="TOCHeading">
    <w:name w:val="TOC Heading"/>
    <w:basedOn w:val="Heading3"/>
    <w:uiPriority w:val="39"/>
    <w:semiHidden/>
    <w:rsid w:val="003C6514"/>
    <w:pPr>
      <w:outlineLvl w:val="9"/>
    </w:pPr>
    <w:rPr>
      <w:sz w:val="28"/>
    </w:rPr>
  </w:style>
  <w:style w:type="paragraph" w:customStyle="1" w:styleId="01Title1">
    <w:name w:val="01 Title 1"/>
    <w:basedOn w:val="01TitleNumbering1"/>
    <w:next w:val="04BodytextBlock"/>
    <w:qFormat/>
    <w:rsid w:val="0011422B"/>
    <w:pPr>
      <w:numPr>
        <w:numId w:val="0"/>
      </w:numPr>
      <w:spacing w:before="120"/>
    </w:pPr>
    <w:rPr>
      <w:color w:val="8A1538" w:themeColor="accent1"/>
    </w:rPr>
  </w:style>
  <w:style w:type="paragraph" w:customStyle="1" w:styleId="02Title2">
    <w:name w:val="02 Title 2"/>
    <w:basedOn w:val="02TitleNumbering2"/>
    <w:next w:val="04BodytextBlock"/>
    <w:qFormat/>
    <w:rsid w:val="0011422B"/>
    <w:pPr>
      <w:numPr>
        <w:ilvl w:val="0"/>
        <w:numId w:val="0"/>
      </w:numPr>
    </w:pPr>
    <w:rPr>
      <w:rFonts w:ascii="Qatar2022 Arabic Bold" w:hAnsi="Qatar2022 Arabic Bold"/>
    </w:rPr>
  </w:style>
  <w:style w:type="paragraph" w:customStyle="1" w:styleId="03Title3">
    <w:name w:val="03 Title 3"/>
    <w:basedOn w:val="03TitleNumbering3"/>
    <w:next w:val="04BodytextBlock"/>
    <w:qFormat/>
    <w:rsid w:val="001D2C89"/>
    <w:pPr>
      <w:numPr>
        <w:ilvl w:val="0"/>
        <w:numId w:val="0"/>
      </w:numPr>
    </w:pPr>
    <w:rPr>
      <w:sz w:val="24"/>
    </w:rPr>
  </w:style>
  <w:style w:type="paragraph" w:customStyle="1" w:styleId="05BodyTextTitle">
    <w:name w:val="05 BodyText Title"/>
    <w:basedOn w:val="04BodytextBlock"/>
    <w:next w:val="04BodytextBlock"/>
    <w:qFormat/>
    <w:rsid w:val="001000AE"/>
    <w:rPr>
      <w:b/>
    </w:rPr>
  </w:style>
  <w:style w:type="character" w:customStyle="1" w:styleId="Heading4Char">
    <w:name w:val="Heading 4 Char"/>
    <w:basedOn w:val="DefaultParagraphFont"/>
    <w:link w:val="Heading4"/>
    <w:uiPriority w:val="9"/>
    <w:semiHidden/>
    <w:rsid w:val="00E734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7346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7346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1000A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semiHidden/>
    <w:locked/>
    <w:rsid w:val="00D40086"/>
    <w:rPr>
      <w:color w:val="00CFB7" w:themeColor="hyperlink"/>
      <w:u w:val="single"/>
    </w:rPr>
  </w:style>
  <w:style w:type="paragraph" w:styleId="TOC2">
    <w:name w:val="toc 2"/>
    <w:basedOn w:val="Normal"/>
    <w:next w:val="Normal"/>
    <w:autoRedefine/>
    <w:uiPriority w:val="39"/>
    <w:semiHidden/>
    <w:locked/>
    <w:rsid w:val="00D40086"/>
    <w:pPr>
      <w:tabs>
        <w:tab w:val="right" w:leader="dot" w:pos="9639"/>
      </w:tabs>
      <w:spacing w:after="100"/>
      <w:ind w:left="220"/>
    </w:pPr>
  </w:style>
  <w:style w:type="paragraph" w:styleId="TOC3">
    <w:name w:val="toc 3"/>
    <w:basedOn w:val="Normal"/>
    <w:next w:val="Normal"/>
    <w:autoRedefine/>
    <w:uiPriority w:val="39"/>
    <w:semiHidden/>
    <w:locked/>
    <w:rsid w:val="00D40086"/>
    <w:pPr>
      <w:tabs>
        <w:tab w:val="right" w:leader="dot" w:pos="9639"/>
      </w:tabs>
      <w:spacing w:after="100"/>
      <w:ind w:left="440"/>
    </w:pPr>
  </w:style>
  <w:style w:type="character" w:customStyle="1" w:styleId="FooterChar">
    <w:name w:val="Footer Char"/>
    <w:basedOn w:val="DefaultParagraphFont"/>
    <w:link w:val="Footer"/>
    <w:uiPriority w:val="99"/>
    <w:rsid w:val="00674E3D"/>
    <w:rPr>
      <w:rFonts w:ascii="Graphik Arabic Light" w:hAnsi="Graphik Arabic Light"/>
    </w:rPr>
  </w:style>
  <w:style w:type="character" w:styleId="UnresolvedMention">
    <w:name w:val="Unresolved Mention"/>
    <w:basedOn w:val="DefaultParagraphFont"/>
    <w:uiPriority w:val="99"/>
    <w:semiHidden/>
    <w:unhideWhenUsed/>
    <w:rsid w:val="00B8768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rsid w:val="00524DB2"/>
    <w:rPr>
      <w:rFonts w:ascii="Graphik Arabic Light" w:hAnsi="Graphik Arabic Light"/>
      <w:sz w:val="20"/>
      <w:szCs w:val="20"/>
    </w:rPr>
  </w:style>
  <w:style w:type="paragraph" w:styleId="CommentSubject">
    <w:name w:val="annotation subject"/>
    <w:basedOn w:val="CommentText"/>
    <w:next w:val="CommentText"/>
    <w:link w:val="CommentSubjectChar"/>
    <w:semiHidden/>
    <w:unhideWhenUsed/>
    <w:locked/>
    <w:rsid w:val="00524DB2"/>
    <w:rPr>
      <w:b/>
      <w:bCs/>
    </w:rPr>
  </w:style>
  <w:style w:type="character" w:customStyle="1" w:styleId="CommentSubjectChar">
    <w:name w:val="Comment Subject Char"/>
    <w:basedOn w:val="CommentTextChar"/>
    <w:link w:val="CommentSubject"/>
    <w:semiHidden/>
    <w:rsid w:val="00524DB2"/>
    <w:rPr>
      <w:rFonts w:ascii="Graphik Arabic Light" w:hAnsi="Graphik Arabic Light"/>
      <w:b/>
      <w:bCs/>
      <w:sz w:val="20"/>
      <w:szCs w:val="20"/>
    </w:rPr>
  </w:style>
  <w:style w:type="paragraph" w:styleId="Revision">
    <w:name w:val="Revision"/>
    <w:hidden/>
    <w:uiPriority w:val="99"/>
    <w:semiHidden/>
    <w:rsid w:val="00B917F7"/>
    <w:rPr>
      <w:rFonts w:ascii="Graphik Arabic Light" w:hAnsi="Graphik Arabic Light"/>
    </w:rPr>
  </w:style>
  <w:style w:type="paragraph" w:styleId="ListParagraph">
    <w:name w:val="List Paragraph"/>
    <w:basedOn w:val="Normal"/>
    <w:uiPriority w:val="34"/>
    <w:semiHidden/>
    <w:qFormat/>
    <w:locked/>
    <w:rsid w:val="00FB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712">
      <w:bodyDiv w:val="1"/>
      <w:marLeft w:val="0"/>
      <w:marRight w:val="0"/>
      <w:marTop w:val="0"/>
      <w:marBottom w:val="0"/>
      <w:divBdr>
        <w:top w:val="none" w:sz="0" w:space="0" w:color="auto"/>
        <w:left w:val="none" w:sz="0" w:space="0" w:color="auto"/>
        <w:bottom w:val="none" w:sz="0" w:space="0" w:color="auto"/>
        <w:right w:val="none" w:sz="0" w:space="0" w:color="auto"/>
      </w:divBdr>
    </w:div>
    <w:div w:id="261495863">
      <w:bodyDiv w:val="1"/>
      <w:marLeft w:val="0"/>
      <w:marRight w:val="0"/>
      <w:marTop w:val="0"/>
      <w:marBottom w:val="0"/>
      <w:divBdr>
        <w:top w:val="none" w:sz="0" w:space="0" w:color="auto"/>
        <w:left w:val="none" w:sz="0" w:space="0" w:color="auto"/>
        <w:bottom w:val="none" w:sz="0" w:space="0" w:color="auto"/>
        <w:right w:val="none" w:sz="0" w:space="0" w:color="auto"/>
      </w:divBdr>
    </w:div>
    <w:div w:id="947851767">
      <w:bodyDiv w:val="1"/>
      <w:marLeft w:val="0"/>
      <w:marRight w:val="0"/>
      <w:marTop w:val="0"/>
      <w:marBottom w:val="0"/>
      <w:divBdr>
        <w:top w:val="none" w:sz="0" w:space="0" w:color="auto"/>
        <w:left w:val="none" w:sz="0" w:space="0" w:color="auto"/>
        <w:bottom w:val="none" w:sz="0" w:space="0" w:color="auto"/>
        <w:right w:val="none" w:sz="0" w:space="0" w:color="auto"/>
      </w:divBdr>
      <w:divsChild>
        <w:div w:id="171263015">
          <w:marLeft w:val="0"/>
          <w:marRight w:val="0"/>
          <w:marTop w:val="0"/>
          <w:marBottom w:val="0"/>
          <w:divBdr>
            <w:top w:val="none" w:sz="0" w:space="0" w:color="auto"/>
            <w:left w:val="none" w:sz="0" w:space="0" w:color="auto"/>
            <w:bottom w:val="none" w:sz="0" w:space="0" w:color="auto"/>
            <w:right w:val="none" w:sz="0" w:space="0" w:color="auto"/>
          </w:divBdr>
          <w:divsChild>
            <w:div w:id="13358383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164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ifa.com/fr/data-protection-porta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Office%20Templates\08_FIFA%20FWC_FWWC\fwc2022_word_fifa_po_cover.dotx" TargetMode="External"/></Relationships>
</file>

<file path=word/theme/theme1.xml><?xml version="1.0" encoding="utf-8"?>
<a:theme xmlns:a="http://schemas.openxmlformats.org/drawingml/2006/main" name="fifa_corporate_theme">
  <a:themeElements>
    <a:clrScheme name="FWC2022 OL Colours">
      <a:dk1>
        <a:srgbClr val="000000"/>
      </a:dk1>
      <a:lt1>
        <a:srgbClr val="FFFFFF"/>
      </a:lt1>
      <a:dk2>
        <a:srgbClr val="000000"/>
      </a:dk2>
      <a:lt2>
        <a:srgbClr val="B5B9BB"/>
      </a:lt2>
      <a:accent1>
        <a:srgbClr val="8A1538"/>
      </a:accent1>
      <a:accent2>
        <a:srgbClr val="FF004C"/>
      </a:accent2>
      <a:accent3>
        <a:srgbClr val="00CFB7"/>
      </a:accent3>
      <a:accent4>
        <a:srgbClr val="550065"/>
      </a:accent4>
      <a:accent5>
        <a:srgbClr val="FF4700"/>
      </a:accent5>
      <a:accent6>
        <a:srgbClr val="FFB500"/>
      </a:accent6>
      <a:hlink>
        <a:srgbClr val="00CFB7"/>
      </a:hlink>
      <a:folHlink>
        <a:srgbClr val="FF004C"/>
      </a:folHlink>
    </a:clrScheme>
    <a:fontScheme name="FIFA">
      <a:majorFont>
        <a:latin typeface="Frutiger LT Com 55 Roman"/>
        <a:ea typeface=""/>
        <a:cs typeface=""/>
      </a:majorFont>
      <a:minorFont>
        <a:latin typeface="Frutiger LT Com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sz="2000" dirty="0" err="1" smtClean="0">
            <a:solidFill>
              <a:srgbClr val="464646"/>
            </a:solidFill>
          </a:defRPr>
        </a:defPPr>
      </a:lstStyle>
    </a:txDef>
  </a:objectDefaults>
  <a:extraClrSchemeLst>
    <a:extraClrScheme>
      <a:clrScheme name="AGT">
        <a:dk1>
          <a:srgbClr val="000000"/>
        </a:dk1>
        <a:lt1>
          <a:srgbClr val="FFFFFF"/>
        </a:lt1>
        <a:dk2>
          <a:srgbClr val="0093EF"/>
        </a:dk2>
        <a:lt2>
          <a:srgbClr val="969696"/>
        </a:lt2>
        <a:accent1>
          <a:srgbClr val="464646"/>
        </a:accent1>
        <a:accent2>
          <a:srgbClr val="443D67"/>
        </a:accent2>
        <a:accent3>
          <a:srgbClr val="ED1933"/>
        </a:accent3>
        <a:accent4>
          <a:srgbClr val="F79320"/>
        </a:accent4>
        <a:accent5>
          <a:srgbClr val="FED100"/>
        </a:accent5>
        <a:accent6>
          <a:srgbClr val="77B800"/>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D43A2-90FB-40BD-9227-E29DB9FF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C:\Users\Public\Office Templates\08_FIFA FWC_FWWC\fwc2022_word_fifa_po_cover.dotx</Template>
  <TotalTime>0</TotalTime>
  <Pages>7</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Portrait Master Template</vt:lpstr>
    </vt:vector>
  </TitlesOfParts>
  <Manager/>
  <Company>FIFA</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 Master Template</dc:title>
  <dc:creator>Grimm, Katharina (FIFA)</dc:creator>
  <cp:keywords>FIFA</cp:keywords>
  <cp:lastModifiedBy>Benjamin Matthew Clarsen</cp:lastModifiedBy>
  <cp:revision>2</cp:revision>
  <cp:lastPrinted>2022-11-07T09:15:00Z</cp:lastPrinted>
  <dcterms:created xsi:type="dcterms:W3CDTF">2024-07-15T06:17:00Z</dcterms:created>
  <dcterms:modified xsi:type="dcterms:W3CDTF">2024-07-15T06:17:00Z</dcterms:modified>
</cp:coreProperties>
</file>